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Times New Roman" w:hAnsi="Times New Roman" w:cs="Times New Roman"/>
              <w:color w:val="auto"/>
              <w:szCs w:val="2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625052A9" w14:textId="47397960" w:rsidR="00FC6B84" w:rsidRPr="00680AB8" w:rsidRDefault="00851D26">
              <w:pPr>
                <w:pStyle w:val="Publishwithline"/>
                <w:rPr>
                  <w:rFonts w:ascii="Times New Roman" w:hAnsi="Times New Roman" w:cs="Times New Roman"/>
                  <w:color w:val="auto"/>
                </w:rPr>
              </w:pPr>
              <w:r w:rsidRPr="00680AB8">
                <w:rPr>
                  <w:rFonts w:ascii="Times New Roman" w:hAnsi="Times New Roman" w:cs="Times New Roman"/>
                  <w:color w:val="auto"/>
                  <w:szCs w:val="22"/>
                </w:rPr>
                <w:t xml:space="preserve">Data types </w:t>
              </w:r>
              <w:r w:rsidRPr="00680AB8">
                <w:rPr>
                  <w:rFonts w:ascii="Times New Roman" w:hAnsi="Times New Roman" w:cs="Times New Roman"/>
                  <w:color w:val="auto"/>
                  <w:szCs w:val="22"/>
                </w:rPr>
                <w:t xml:space="preserve">in ML using Python </w:t>
              </w:r>
            </w:p>
          </w:sdtContent>
        </w:sdt>
        <w:p w14:paraId="3E7FFB48" w14:textId="77777777" w:rsidR="00FC6B84" w:rsidRDefault="00FC6B84">
          <w:pPr>
            <w:pStyle w:val="underline"/>
          </w:pPr>
        </w:p>
        <w:p w14:paraId="4ED7C37C" w14:textId="77777777" w:rsidR="00FC6B84" w:rsidRDefault="00000000">
          <w:pPr>
            <w:pStyle w:val="PadderBetweenControlandBody"/>
          </w:pPr>
        </w:p>
      </w:sdtContent>
    </w:sdt>
    <w:p w14:paraId="46734D14" w14:textId="397AE93C" w:rsidR="00FC6B84" w:rsidRPr="00680AB8" w:rsidRDefault="005B2EE2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80AB8">
        <w:rPr>
          <w:rFonts w:ascii="Times New Roman" w:hAnsi="Times New Roman" w:cs="Times New Roman"/>
          <w:b/>
          <w:bCs/>
          <w:sz w:val="29"/>
          <w:szCs w:val="29"/>
        </w:rPr>
        <w:t xml:space="preserve">Data </w:t>
      </w:r>
      <w:proofErr w:type="gramStart"/>
      <w:r w:rsidRPr="00680AB8">
        <w:rPr>
          <w:rFonts w:ascii="Times New Roman" w:hAnsi="Times New Roman" w:cs="Times New Roman"/>
          <w:b/>
          <w:bCs/>
          <w:sz w:val="29"/>
          <w:szCs w:val="29"/>
        </w:rPr>
        <w:t>types</w:t>
      </w:r>
      <w:r w:rsidRPr="00680AB8"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  <w:r w:rsidRPr="00680AB8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707"/>
      </w:tblGrid>
      <w:tr w:rsidR="00680AB8" w:rsidRPr="00680AB8" w14:paraId="1DB71614" w14:textId="77777777" w:rsidTr="00680AB8">
        <w:tc>
          <w:tcPr>
            <w:tcW w:w="9350" w:type="dxa"/>
          </w:tcPr>
          <w:p w14:paraId="3A16F4B8" w14:textId="77777777" w:rsidR="00680AB8" w:rsidRPr="00680AB8" w:rsidRDefault="00680AB8" w:rsidP="005B2F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80AB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Lists</w:t>
            </w:r>
          </w:p>
        </w:tc>
      </w:tr>
      <w:tr w:rsidR="00680AB8" w:rsidRPr="00680AB8" w14:paraId="3340A168" w14:textId="77777777" w:rsidTr="00680AB8">
        <w:tc>
          <w:tcPr>
            <w:tcW w:w="9350" w:type="dxa"/>
          </w:tcPr>
          <w:p w14:paraId="13D6D1F0" w14:textId="77777777" w:rsidR="00680AB8" w:rsidRPr="00680AB8" w:rsidRDefault="00680AB8" w:rsidP="005B2F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80AB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Tuples</w:t>
            </w:r>
          </w:p>
        </w:tc>
      </w:tr>
      <w:tr w:rsidR="00680AB8" w:rsidRPr="00680AB8" w14:paraId="3D1BE923" w14:textId="77777777" w:rsidTr="00680AB8">
        <w:tc>
          <w:tcPr>
            <w:tcW w:w="9350" w:type="dxa"/>
          </w:tcPr>
          <w:p w14:paraId="517CD59E" w14:textId="77777777" w:rsidR="00680AB8" w:rsidRPr="00680AB8" w:rsidRDefault="00680AB8" w:rsidP="005B2F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80AB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Strings</w:t>
            </w:r>
          </w:p>
        </w:tc>
      </w:tr>
      <w:tr w:rsidR="00680AB8" w:rsidRPr="00680AB8" w14:paraId="0D02E476" w14:textId="77777777" w:rsidTr="00680AB8">
        <w:tc>
          <w:tcPr>
            <w:tcW w:w="9350" w:type="dxa"/>
          </w:tcPr>
          <w:p w14:paraId="72CBBC47" w14:textId="77777777" w:rsidR="00680AB8" w:rsidRPr="00680AB8" w:rsidRDefault="00680AB8" w:rsidP="005B2F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80AB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Dictionaries</w:t>
            </w:r>
          </w:p>
        </w:tc>
      </w:tr>
      <w:tr w:rsidR="00680AB8" w:rsidRPr="00680AB8" w14:paraId="6C3A6BCB" w14:textId="77777777" w:rsidTr="00680AB8">
        <w:tc>
          <w:tcPr>
            <w:tcW w:w="9350" w:type="dxa"/>
          </w:tcPr>
          <w:p w14:paraId="43032F4D" w14:textId="77777777" w:rsidR="00680AB8" w:rsidRPr="00680AB8" w:rsidRDefault="00680AB8" w:rsidP="005B2F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80AB8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Sets</w:t>
            </w:r>
          </w:p>
        </w:tc>
      </w:tr>
    </w:tbl>
    <w:p w14:paraId="6855B31D" w14:textId="5D484F4C" w:rsidR="00680AB8" w:rsidRPr="00680AB8" w:rsidRDefault="00680AB8" w:rsidP="00680AB8">
      <w:pPr>
        <w:pStyle w:val="ListParagraph"/>
        <w:ind w:left="643"/>
        <w:rPr>
          <w:rFonts w:ascii="Times New Roman" w:hAnsi="Times New Roman" w:cs="Times New Roman"/>
          <w:b/>
          <w:bCs/>
          <w:sz w:val="27"/>
          <w:szCs w:val="27"/>
        </w:rPr>
      </w:pPr>
    </w:p>
    <w:p w14:paraId="0CFEFF93" w14:textId="77777777" w:rsidR="0060702E" w:rsidRPr="0060702E" w:rsidRDefault="0060702E">
      <w:pPr>
        <w:rPr>
          <w:rFonts w:ascii="Times New Roman" w:hAnsi="Times New Roman" w:cs="Times New Roman"/>
          <w:b/>
          <w:bCs/>
          <w:color w:val="20435C"/>
          <w:sz w:val="27"/>
          <w:szCs w:val="27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8"/>
        <w:gridCol w:w="91"/>
      </w:tblGrid>
      <w:tr w:rsidR="005B2EE2" w:rsidRPr="005B2EE2" w14:paraId="70E07CFB" w14:textId="77777777" w:rsidTr="002605EA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013"/>
            </w:tblGrid>
            <w:tr w:rsidR="002605EA" w:rsidRPr="002605EA" w14:paraId="6001CD80" w14:textId="77777777" w:rsidTr="002605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E7579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</w:t>
                  </w:r>
                </w:p>
                <w:p w14:paraId="39FD51F0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2</w:t>
                  </w:r>
                </w:p>
                <w:p w14:paraId="463D39C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3</w:t>
                  </w:r>
                </w:p>
                <w:p w14:paraId="35DD970D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4</w:t>
                  </w:r>
                </w:p>
                <w:p w14:paraId="10F8A3D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5</w:t>
                  </w:r>
                </w:p>
                <w:p w14:paraId="2DB1577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6</w:t>
                  </w:r>
                </w:p>
                <w:p w14:paraId="0774BE6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7</w:t>
                  </w:r>
                </w:p>
                <w:p w14:paraId="24B9574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8</w:t>
                  </w:r>
                </w:p>
                <w:p w14:paraId="7555FACF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 9</w:t>
                  </w:r>
                </w:p>
                <w:p w14:paraId="7E83C3FE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10</w:t>
                  </w:r>
                </w:p>
                <w:p w14:paraId="2002DD9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11</w:t>
                  </w:r>
                </w:p>
                <w:p w14:paraId="28FB962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12</w:t>
                  </w:r>
                </w:p>
                <w:p w14:paraId="56BBA3F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13</w:t>
                  </w:r>
                </w:p>
                <w:p w14:paraId="778E201B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14</w:t>
                  </w:r>
                </w:p>
                <w:p w14:paraId="2272A2C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15</w:t>
                  </w:r>
                </w:p>
                <w:p w14:paraId="22DC30A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16</w:t>
                  </w:r>
                </w:p>
                <w:p w14:paraId="7443F1AD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17</w:t>
                  </w:r>
                </w:p>
                <w:p w14:paraId="6D9B66B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18</w:t>
                  </w:r>
                </w:p>
                <w:p w14:paraId="7DC077D5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19</w:t>
                  </w:r>
                </w:p>
                <w:p w14:paraId="5BC2223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20</w:t>
                  </w:r>
                </w:p>
                <w:p w14:paraId="41A83B60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21</w:t>
                  </w:r>
                </w:p>
                <w:p w14:paraId="6DFABB1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22</w:t>
                  </w:r>
                </w:p>
                <w:p w14:paraId="46E7A2A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23</w:t>
                  </w:r>
                </w:p>
                <w:p w14:paraId="3F57463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24</w:t>
                  </w:r>
                </w:p>
                <w:p w14:paraId="122DA79E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25</w:t>
                  </w:r>
                </w:p>
                <w:p w14:paraId="7C8400A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26</w:t>
                  </w:r>
                </w:p>
                <w:p w14:paraId="6F193571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4342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>determine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 the type of an object</w:t>
                  </w:r>
                </w:p>
                <w:p w14:paraId="48F178A3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type(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2)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'int'</w:t>
                  </w:r>
                </w:p>
                <w:p w14:paraId="72ADCF1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type(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2.0)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'float'</w:t>
                  </w:r>
                </w:p>
                <w:p w14:paraId="10EEA94F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type(</w:t>
                  </w:r>
                  <w:r w:rsidRPr="002605EA">
                    <w:rPr>
                      <w:rFonts w:ascii="Courier New" w:eastAsia="Times New Roman" w:hAnsi="Courier New" w:cs="Courier New"/>
                      <w:color w:val="A31515"/>
                      <w:szCs w:val="22"/>
                    </w:rPr>
                    <w:t>'two'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'str'</w:t>
                  </w:r>
                </w:p>
                <w:p w14:paraId="2EE1EA3B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type(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True)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'bool'</w:t>
                  </w:r>
                </w:p>
                <w:p w14:paraId="2BE3AB8E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type(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None)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'</w:t>
                  </w:r>
                  <w:proofErr w:type="spellStart"/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NoneType</w:t>
                  </w:r>
                  <w:proofErr w:type="spellEnd"/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'</w:t>
                  </w:r>
                </w:p>
                <w:p w14:paraId="5839436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</w:p>
                <w:p w14:paraId="27DC6219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>check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 if an object is of a given type</w:t>
                  </w:r>
                </w:p>
                <w:p w14:paraId="4CAC2715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spellStart"/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isinstance</w:t>
                  </w:r>
                  <w:proofErr w:type="spell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2.0, int)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False</w:t>
                  </w:r>
                </w:p>
                <w:p w14:paraId="03642DD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spellStart"/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isinstance</w:t>
                  </w:r>
                  <w:proofErr w:type="spell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2.0, (int, float))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returns True</w:t>
                  </w:r>
                </w:p>
                <w:p w14:paraId="353F697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</w:p>
                <w:p w14:paraId="5CBD1A2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>convert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 an object to a given type</w:t>
                  </w:r>
                </w:p>
                <w:p w14:paraId="5DA1E911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float(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2)</w:t>
                  </w:r>
                </w:p>
                <w:p w14:paraId="27771E4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int(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2.9)</w:t>
                  </w:r>
                </w:p>
                <w:p w14:paraId="1FD128E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str(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2.9)</w:t>
                  </w:r>
                </w:p>
                <w:p w14:paraId="361A74EA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</w:p>
                <w:p w14:paraId="300416CA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>zero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>, None, and empty containers are converted to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 xml:space="preserve"> False</w:t>
                  </w:r>
                </w:p>
                <w:p w14:paraId="27EB1EC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0)</w:t>
                  </w:r>
                </w:p>
                <w:p w14:paraId="020942AB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None)</w:t>
                  </w:r>
                </w:p>
                <w:p w14:paraId="384F4355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A31515"/>
                      <w:szCs w:val="22"/>
                    </w:rPr>
                    <w:t>''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empty string</w:t>
                  </w:r>
                </w:p>
                <w:p w14:paraId="53D6E9F9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[])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empty list</w:t>
                  </w:r>
                </w:p>
                <w:p w14:paraId="76DADAFB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 xml:space="preserve">{})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# empty dictionary</w:t>
                  </w:r>
                </w:p>
                <w:p w14:paraId="450FD41B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</w:p>
                <w:p w14:paraId="0B48F2A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Cs w:val="22"/>
                    </w:rPr>
                    <w:t xml:space="preserve"># non-empty containers and non-zeros are converted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Cs w:val="22"/>
                    </w:rPr>
                    <w:t>to True</w:t>
                  </w:r>
                </w:p>
                <w:p w14:paraId="0891477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2)</w:t>
                  </w:r>
                </w:p>
                <w:p w14:paraId="486F311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r w:rsidRPr="002605EA">
                    <w:rPr>
                      <w:rFonts w:ascii="Courier New" w:eastAsia="Times New Roman" w:hAnsi="Courier New" w:cs="Courier New"/>
                      <w:color w:val="A31515"/>
                      <w:szCs w:val="22"/>
                    </w:rPr>
                    <w:t>'two'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)</w:t>
                  </w:r>
                </w:p>
                <w:p w14:paraId="6CBB142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bool(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Cs w:val="22"/>
                    </w:rPr>
                    <w:t>[2])</w:t>
                  </w:r>
                </w:p>
              </w:tc>
            </w:tr>
          </w:tbl>
          <w:p w14:paraId="464809B3" w14:textId="77777777" w:rsidR="005B2EE2" w:rsidRPr="005B2EE2" w:rsidRDefault="005B2EE2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4A8F589" w14:textId="77777777" w:rsidR="005B2EE2" w:rsidRPr="005B2EE2" w:rsidRDefault="005B2EE2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888888"/>
                <w:sz w:val="20"/>
              </w:rPr>
            </w:pPr>
          </w:p>
        </w:tc>
      </w:tr>
    </w:tbl>
    <w:p w14:paraId="45D726EB" w14:textId="55DFC01B" w:rsidR="005B2EE2" w:rsidRDefault="005B2EE2"/>
    <w:p w14:paraId="03D9C01A" w14:textId="77777777" w:rsidR="00680AB8" w:rsidRDefault="00680AB8"/>
    <w:p w14:paraId="71483352" w14:textId="7CCF9BB2" w:rsidR="006E2261" w:rsidRPr="006E2261" w:rsidRDefault="006E2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261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gramStart"/>
      <w:r w:rsidRPr="005817C3">
        <w:rPr>
          <w:rFonts w:ascii="Times New Roman" w:hAnsi="Times New Roman" w:cs="Times New Roman"/>
          <w:b/>
          <w:bCs/>
          <w:sz w:val="28"/>
          <w:szCs w:val="28"/>
        </w:rPr>
        <w:t>Lists</w:t>
      </w:r>
      <w:r w:rsidR="005817C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913606B" w14:textId="77777777" w:rsidR="006E2261" w:rsidRPr="006E2261" w:rsidRDefault="006E2261" w:rsidP="006E22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  <w:r w:rsidRPr="006E2261">
        <w:rPr>
          <w:rFonts w:ascii="Times New Roman" w:hAnsi="Times New Roman" w:cs="Times New Roman"/>
          <w:sz w:val="27"/>
          <w:szCs w:val="27"/>
        </w:rPr>
        <w:t xml:space="preserve">Different objects categorized along a certain ordered sequence, lists are ordered, </w:t>
      </w:r>
      <w:proofErr w:type="spellStart"/>
      <w:r w:rsidRPr="006E2261">
        <w:rPr>
          <w:rFonts w:ascii="Times New Roman" w:hAnsi="Times New Roman" w:cs="Times New Roman"/>
          <w:sz w:val="27"/>
          <w:szCs w:val="27"/>
        </w:rPr>
        <w:t>iterable</w:t>
      </w:r>
      <w:proofErr w:type="spellEnd"/>
      <w:r w:rsidRPr="006E2261">
        <w:rPr>
          <w:rFonts w:ascii="Times New Roman" w:hAnsi="Times New Roman" w:cs="Times New Roman"/>
          <w:sz w:val="27"/>
          <w:szCs w:val="27"/>
        </w:rPr>
        <w:t>, mutable</w:t>
      </w:r>
    </w:p>
    <w:p w14:paraId="3A6C0719" w14:textId="665874BE" w:rsidR="002605EA" w:rsidRDefault="006E2261" w:rsidP="006E2261">
      <w:pPr>
        <w:rPr>
          <w:rFonts w:ascii="Times New Roman" w:hAnsi="Times New Roman" w:cs="Times New Roman"/>
          <w:sz w:val="27"/>
          <w:szCs w:val="27"/>
        </w:rPr>
      </w:pPr>
      <w:r w:rsidRPr="006E2261">
        <w:rPr>
          <w:rFonts w:ascii="Times New Roman" w:hAnsi="Times New Roman" w:cs="Times New Roman"/>
          <w:sz w:val="27"/>
          <w:szCs w:val="27"/>
        </w:rPr>
        <w:t>(</w:t>
      </w:r>
      <w:proofErr w:type="gramStart"/>
      <w:r w:rsidRPr="006E2261">
        <w:rPr>
          <w:rFonts w:ascii="Times New Roman" w:hAnsi="Times New Roman" w:cs="Times New Roman"/>
          <w:sz w:val="27"/>
          <w:szCs w:val="27"/>
        </w:rPr>
        <w:t>adding</w:t>
      </w:r>
      <w:proofErr w:type="gramEnd"/>
      <w:r w:rsidR="0060702E">
        <w:rPr>
          <w:rFonts w:ascii="Times New Roman" w:hAnsi="Times New Roman" w:cs="Times New Roman"/>
          <w:sz w:val="27"/>
          <w:szCs w:val="27"/>
        </w:rPr>
        <w:t xml:space="preserve"> </w:t>
      </w:r>
      <w:r w:rsidRPr="006E2261">
        <w:rPr>
          <w:rFonts w:ascii="Times New Roman" w:hAnsi="Times New Roman" w:cs="Times New Roman"/>
          <w:sz w:val="27"/>
          <w:szCs w:val="27"/>
        </w:rPr>
        <w:t>or removing objects changes the list size), can contain multiple data types.</w:t>
      </w:r>
    </w:p>
    <w:tbl>
      <w:tblPr>
        <w:tblW w:w="9903" w:type="dxa"/>
        <w:tblCellSpacing w:w="15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9568"/>
      </w:tblGrid>
      <w:tr w:rsidR="00680AB8" w:rsidRPr="002605EA" w14:paraId="32D69E40" w14:textId="77777777" w:rsidTr="00680AB8">
        <w:trPr>
          <w:trHeight w:val="17065"/>
          <w:tblCellSpacing w:w="15" w:type="dxa"/>
        </w:trPr>
        <w:tc>
          <w:tcPr>
            <w:tcW w:w="0" w:type="auto"/>
            <w:vAlign w:val="center"/>
            <w:hideMark/>
          </w:tcPr>
          <w:p w14:paraId="10FA0833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6319511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5D489A8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455DD9B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3C76B1D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3091C6A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637E889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084B3B9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4938BEF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210286F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7900498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1B12C3A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39E882E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  <w:p w14:paraId="27F2E2B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14</w:t>
            </w:r>
          </w:p>
          <w:p w14:paraId="2BEF3CB3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15</w:t>
            </w:r>
          </w:p>
          <w:p w14:paraId="13F872CD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16</w:t>
            </w:r>
          </w:p>
          <w:p w14:paraId="3D58D8C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17</w:t>
            </w:r>
          </w:p>
          <w:p w14:paraId="1481D80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18</w:t>
            </w:r>
          </w:p>
          <w:p w14:paraId="5449A783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19</w:t>
            </w:r>
          </w:p>
          <w:p w14:paraId="28AC290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20</w:t>
            </w:r>
          </w:p>
          <w:p w14:paraId="6FAFB71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21</w:t>
            </w:r>
          </w:p>
          <w:p w14:paraId="4310696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22</w:t>
            </w:r>
          </w:p>
          <w:p w14:paraId="67A8E2D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23</w:t>
            </w:r>
          </w:p>
          <w:p w14:paraId="5513626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24</w:t>
            </w:r>
          </w:p>
          <w:p w14:paraId="63B3769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25</w:t>
            </w:r>
          </w:p>
          <w:p w14:paraId="76D86E6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26</w:t>
            </w:r>
          </w:p>
          <w:p w14:paraId="680FEAB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27</w:t>
            </w:r>
          </w:p>
          <w:p w14:paraId="45AD2A9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28</w:t>
            </w:r>
          </w:p>
          <w:p w14:paraId="1F483CE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29</w:t>
            </w:r>
          </w:p>
          <w:p w14:paraId="31550D1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30</w:t>
            </w:r>
          </w:p>
          <w:p w14:paraId="26E2D98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31</w:t>
            </w:r>
          </w:p>
          <w:p w14:paraId="67C10602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32</w:t>
            </w:r>
          </w:p>
          <w:p w14:paraId="73106A5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33</w:t>
            </w:r>
          </w:p>
          <w:p w14:paraId="57CD8AB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34</w:t>
            </w:r>
          </w:p>
          <w:p w14:paraId="034F5DF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35</w:t>
            </w:r>
          </w:p>
          <w:p w14:paraId="16D5355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36</w:t>
            </w:r>
          </w:p>
          <w:p w14:paraId="0C6AEA5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37</w:t>
            </w:r>
          </w:p>
          <w:p w14:paraId="7CAD303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38</w:t>
            </w:r>
          </w:p>
          <w:p w14:paraId="1B1FD70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39</w:t>
            </w:r>
          </w:p>
          <w:p w14:paraId="2F88AC4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40</w:t>
            </w:r>
          </w:p>
          <w:p w14:paraId="2945713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41</w:t>
            </w:r>
          </w:p>
          <w:p w14:paraId="6814190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42</w:t>
            </w:r>
          </w:p>
          <w:p w14:paraId="6610EC2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43</w:t>
            </w:r>
          </w:p>
          <w:p w14:paraId="32412A87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44</w:t>
            </w:r>
          </w:p>
          <w:p w14:paraId="09094F0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45</w:t>
            </w:r>
          </w:p>
          <w:p w14:paraId="45291B5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46</w:t>
            </w:r>
          </w:p>
          <w:p w14:paraId="550B2FC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47</w:t>
            </w:r>
          </w:p>
          <w:p w14:paraId="293598B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48</w:t>
            </w:r>
          </w:p>
          <w:p w14:paraId="0830D577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49</w:t>
            </w:r>
          </w:p>
          <w:p w14:paraId="5479EB0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50</w:t>
            </w:r>
          </w:p>
          <w:p w14:paraId="643B541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51</w:t>
            </w:r>
          </w:p>
          <w:p w14:paraId="53161F0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52</w:t>
            </w:r>
          </w:p>
          <w:p w14:paraId="12B0D7C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53</w:t>
            </w:r>
          </w:p>
          <w:p w14:paraId="2553131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54</w:t>
            </w:r>
          </w:p>
          <w:p w14:paraId="7F10F1E2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55</w:t>
            </w:r>
          </w:p>
          <w:p w14:paraId="481C6DB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56</w:t>
            </w:r>
          </w:p>
          <w:p w14:paraId="05A95CF3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57</w:t>
            </w:r>
          </w:p>
          <w:p w14:paraId="4D5F7F7D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58</w:t>
            </w:r>
          </w:p>
          <w:p w14:paraId="63AAB48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59</w:t>
            </w:r>
          </w:p>
          <w:p w14:paraId="26DB876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60</w:t>
            </w:r>
          </w:p>
          <w:p w14:paraId="4EE5C897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61</w:t>
            </w:r>
          </w:p>
          <w:p w14:paraId="604D2AB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62</w:t>
            </w:r>
          </w:p>
          <w:p w14:paraId="0B6C6A8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63</w:t>
            </w:r>
          </w:p>
          <w:p w14:paraId="593E76E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64</w:t>
            </w:r>
          </w:p>
          <w:p w14:paraId="4C657EC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65</w:t>
            </w:r>
          </w:p>
          <w:p w14:paraId="6CBD448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66</w:t>
            </w:r>
          </w:p>
          <w:p w14:paraId="33F9C2C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67</w:t>
            </w:r>
          </w:p>
          <w:p w14:paraId="0FB25C3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68</w:t>
            </w:r>
          </w:p>
          <w:p w14:paraId="48891AA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69</w:t>
            </w:r>
          </w:p>
          <w:p w14:paraId="4ED03CA1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70</w:t>
            </w:r>
          </w:p>
          <w:p w14:paraId="25B2BCA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71</w:t>
            </w:r>
          </w:p>
          <w:p w14:paraId="54FC86D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76CEECE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an empty list (two ways)</w:t>
            </w:r>
          </w:p>
          <w:p w14:paraId="7B64511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empty_list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[]</w:t>
            </w:r>
          </w:p>
          <w:p w14:paraId="52877EC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empty_list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list(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331669C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DE51C4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</w:t>
            </w:r>
          </w:p>
          <w:p w14:paraId="597AF54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'homer'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'marge'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bart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5D21BAF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20EFC82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examine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</w:t>
            </w:r>
          </w:p>
          <w:p w14:paraId="43F9F273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print element 0 ('homer')</w:t>
            </w:r>
          </w:p>
          <w:p w14:paraId="66D6FCE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len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the length (3)</w:t>
            </w:r>
          </w:p>
          <w:p w14:paraId="60B1A6B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1A5601D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modify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 (does not return the list)</w:t>
            </w:r>
          </w:p>
          <w:p w14:paraId="70926262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simpsons.append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lisa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append element to end</w:t>
            </w:r>
          </w:p>
          <w:p w14:paraId="3AD5476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simpsons.extend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'itchy'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'scratchy'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append multiple elements to end</w:t>
            </w:r>
          </w:p>
          <w:p w14:paraId="232139B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simpsons.insert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(0,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maggie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insert element at index 0 (shifts everything</w:t>
            </w:r>
            <w:r w:rsidRPr="002605EA">
              <w:rPr>
                <w:rFonts w:ascii="MS Gothic" w:eastAsia="MS Gothic" w:hAnsi="MS Gothic" w:cs="MS Gothic"/>
                <w:color w:val="008000"/>
                <w:sz w:val="20"/>
              </w:rPr>
              <w:t>␣</w:t>
            </w:r>
          </w:p>
          <w:p w14:paraId="4CB038F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  <w:bdr w:val="single" w:sz="6" w:space="0" w:color="FF0000" w:frame="1"/>
              </w:rPr>
              <w:t>˓→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right)</w:t>
            </w:r>
          </w:p>
          <w:p w14:paraId="1F870007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simpsons.remove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bart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searches for first instance and removes it</w:t>
            </w:r>
          </w:p>
          <w:p w14:paraId="1918D64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simpsons.pop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removes element 0 and returns it</w:t>
            </w:r>
          </w:p>
          <w:p w14:paraId="68E10B1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0000FF"/>
                <w:sz w:val="20"/>
              </w:rPr>
              <w:t>del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removes element 0 (does not return it)</w:t>
            </w:r>
          </w:p>
          <w:p w14:paraId="1C72DB5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0] =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krusty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replace element 0</w:t>
            </w:r>
          </w:p>
          <w:p w14:paraId="7D54EFE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3E84F25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concatenate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lists (slower than 'extend' method)</w:t>
            </w:r>
          </w:p>
          <w:p w14:paraId="0D5304D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neighbors = 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+ 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ned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'rod'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todd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44EDC69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0E916F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find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elements in a list</w:t>
            </w:r>
          </w:p>
          <w:p w14:paraId="3923598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simpsons.count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lisa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counts the number of instances</w:t>
            </w:r>
          </w:p>
          <w:p w14:paraId="1C2E4851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simpsons.index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'itchy'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index of first instance</w:t>
            </w:r>
          </w:p>
          <w:p w14:paraId="36990EB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8D63A4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# list slicing [</w:t>
            </w: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start:end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:stride</w:t>
            </w:r>
            <w:proofErr w:type="spell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]</w:t>
            </w:r>
          </w:p>
          <w:p w14:paraId="3D87822D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 = 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mon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tues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'wed'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thurs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fri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1299C8E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element 0</w:t>
            </w:r>
          </w:p>
          <w:p w14:paraId="30BCDD2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0:3]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elements 0, 1, 2</w:t>
            </w:r>
          </w:p>
          <w:p w14:paraId="587CBA1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:3]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elements 0, 1, 2</w:t>
            </w:r>
          </w:p>
          <w:p w14:paraId="43FCFD6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3:]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elements 3, 4</w:t>
            </w:r>
          </w:p>
          <w:p w14:paraId="5B91E621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-1]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last element (element 4)</w:t>
            </w:r>
          </w:p>
          <w:p w14:paraId="0736630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[::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2]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every 2nd element (0, 2, 4)</w:t>
            </w:r>
          </w:p>
          <w:p w14:paraId="4C827BC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weekdays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[::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-1]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backwards (4, 3, 2, 1, 0)</w:t>
            </w:r>
          </w:p>
          <w:p w14:paraId="44D378E1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FD125AD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alternative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method for returning the list backwards</w:t>
            </w:r>
          </w:p>
          <w:p w14:paraId="159F6B2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list(reversed(weekdays))</w:t>
            </w:r>
          </w:p>
          <w:p w14:paraId="1FDEF3E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74020B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sort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 in place (modifies but does not return the list)</w:t>
            </w:r>
          </w:p>
          <w:p w14:paraId="0232E12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simpsons.sort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  <w:p w14:paraId="74F32C4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simpsons.sort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(reverse=True)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sort in reverse</w:t>
            </w:r>
          </w:p>
          <w:p w14:paraId="2FF6FE6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simpsons.sort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(key=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len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sort by a key</w:t>
            </w:r>
          </w:p>
          <w:p w14:paraId="318ABF5D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32DC159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return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a sorted list (but does not modify the original list)</w:t>
            </w:r>
          </w:p>
          <w:p w14:paraId="40364F8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sorted(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7E94BA1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sorted(</w:t>
            </w:r>
            <w:proofErr w:type="spellStart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 reverse=True)</w:t>
            </w:r>
          </w:p>
          <w:p w14:paraId="2AB2EC7A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sorted(</w:t>
            </w:r>
            <w:proofErr w:type="spellStart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simpsons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 key=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len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2D26D71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61768B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second reference to the same list</w:t>
            </w:r>
          </w:p>
          <w:p w14:paraId="0B195E59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num = [1, 2, 3]</w:t>
            </w:r>
          </w:p>
          <w:p w14:paraId="67452757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same_num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num</w:t>
            </w:r>
          </w:p>
          <w:p w14:paraId="6303187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same_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0] = 0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modifies both 'num' and 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same_num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'</w:t>
            </w:r>
          </w:p>
          <w:p w14:paraId="08CF2BC3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0ECE7BB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copy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 (three ways)</w:t>
            </w:r>
          </w:p>
          <w:p w14:paraId="226D8F0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new_num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num.copy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  <w:p w14:paraId="6013B33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new_num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num[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:]</w:t>
            </w:r>
          </w:p>
          <w:p w14:paraId="6ECF1201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new_num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list(num)</w:t>
            </w:r>
          </w:p>
          <w:p w14:paraId="18F2A61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FDA0E88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examine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objects</w:t>
            </w:r>
          </w:p>
          <w:p w14:paraId="5B6C32E6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id(num) == id(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same_num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60E983E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id(num) == id(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new_num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False</w:t>
            </w:r>
          </w:p>
          <w:p w14:paraId="7977549E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num </w:t>
            </w:r>
            <w:r w:rsidRPr="002605EA">
              <w:rPr>
                <w:rFonts w:ascii="Courier New" w:eastAsia="Times New Roman" w:hAnsi="Courier New" w:cs="Courier New"/>
                <w:color w:val="0000FF"/>
                <w:sz w:val="20"/>
              </w:rPr>
              <w:t>is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same_num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71F627B5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num </w:t>
            </w:r>
            <w:r w:rsidRPr="002605EA">
              <w:rPr>
                <w:rFonts w:ascii="Courier New" w:eastAsia="Times New Roman" w:hAnsi="Courier New" w:cs="Courier New"/>
                <w:color w:val="0000FF"/>
                <w:sz w:val="20"/>
              </w:rPr>
              <w:t>is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new_num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False</w:t>
            </w:r>
          </w:p>
          <w:p w14:paraId="0B5E43C4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num == 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same_num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3A5A772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num == 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new_num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True (their contents are equivalent)</w:t>
            </w:r>
          </w:p>
          <w:p w14:paraId="3B9A729B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F2B70D0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spell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conatenate</w:t>
            </w:r>
            <w:proofErr w:type="spell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+, replicate *</w:t>
            </w:r>
          </w:p>
          <w:p w14:paraId="3093A07F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[1, 2, 3] + [4, 5, 6]</w:t>
            </w:r>
          </w:p>
          <w:p w14:paraId="2A81062C" w14:textId="77777777" w:rsidR="00680AB8" w:rsidRPr="002605EA" w:rsidRDefault="00680AB8" w:rsidP="000F4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"a"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] * 2 + 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"b"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] * 3</w:t>
            </w:r>
          </w:p>
        </w:tc>
      </w:tr>
    </w:tbl>
    <w:p w14:paraId="3F5E7BAF" w14:textId="4C930426" w:rsidR="006E2261" w:rsidRDefault="006E2261" w:rsidP="006E2261">
      <w:pPr>
        <w:rPr>
          <w:rFonts w:ascii="Times New Roman" w:hAnsi="Times New Roman" w:cs="Times New Roman"/>
          <w:sz w:val="27"/>
          <w:szCs w:val="27"/>
        </w:rPr>
      </w:pPr>
    </w:p>
    <w:p w14:paraId="3DAA8727" w14:textId="4BC345A2" w:rsidR="005817C3" w:rsidRDefault="005817C3" w:rsidP="005817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proofErr w:type="gramStart"/>
      <w:r w:rsidRPr="005817C3">
        <w:rPr>
          <w:rFonts w:ascii="Times New Roman" w:hAnsi="Times New Roman" w:cs="Times New Roman"/>
          <w:b/>
          <w:bCs/>
          <w:sz w:val="28"/>
          <w:szCs w:val="28"/>
        </w:rPr>
        <w:t>Tuples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D5327F4" w14:textId="77777777" w:rsidR="005817C3" w:rsidRPr="005817C3" w:rsidRDefault="005817C3" w:rsidP="005817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A973" w14:textId="77777777" w:rsidR="005817C3" w:rsidRPr="005817C3" w:rsidRDefault="005817C3" w:rsidP="005817C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7"/>
          <w:szCs w:val="27"/>
        </w:rPr>
      </w:pPr>
      <w:r w:rsidRPr="005817C3">
        <w:rPr>
          <w:rFonts w:ascii="Times New Roman" w:hAnsi="Times New Roman" w:cs="Times New Roman"/>
          <w:color w:val="000000"/>
          <w:sz w:val="27"/>
          <w:szCs w:val="27"/>
        </w:rPr>
        <w:t xml:space="preserve">Like lists, but their size cannot change: ordered, </w:t>
      </w:r>
      <w:proofErr w:type="spellStart"/>
      <w:r w:rsidRPr="005817C3">
        <w:rPr>
          <w:rFonts w:ascii="Times New Roman" w:hAnsi="Times New Roman" w:cs="Times New Roman"/>
          <w:color w:val="000000"/>
          <w:sz w:val="27"/>
          <w:szCs w:val="27"/>
        </w:rPr>
        <w:t>iterable</w:t>
      </w:r>
      <w:proofErr w:type="spellEnd"/>
      <w:r w:rsidRPr="005817C3">
        <w:rPr>
          <w:rFonts w:ascii="Times New Roman" w:hAnsi="Times New Roman" w:cs="Times New Roman"/>
          <w:color w:val="000000"/>
          <w:sz w:val="27"/>
          <w:szCs w:val="27"/>
        </w:rPr>
        <w:t>, immutable, can contain multiple data</w:t>
      </w:r>
    </w:p>
    <w:p w14:paraId="3F13135A" w14:textId="5330B93B" w:rsidR="005817C3" w:rsidRDefault="005817C3" w:rsidP="005817C3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7C3">
        <w:rPr>
          <w:rFonts w:ascii="Times New Roman" w:hAnsi="Times New Roman" w:cs="Times New Roman"/>
          <w:color w:val="000000"/>
          <w:sz w:val="27"/>
          <w:szCs w:val="27"/>
        </w:rPr>
        <w:t>T</w:t>
      </w:r>
      <w:r w:rsidRPr="005817C3">
        <w:rPr>
          <w:rFonts w:ascii="Times New Roman" w:hAnsi="Times New Roman" w:cs="Times New Roman"/>
          <w:color w:val="000000"/>
          <w:sz w:val="27"/>
          <w:szCs w:val="27"/>
        </w:rPr>
        <w:t>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8971"/>
      </w:tblGrid>
      <w:tr w:rsidR="002605EA" w:rsidRPr="00B2792D" w14:paraId="01CB88C3" w14:textId="5E7B7DFA" w:rsidTr="002605EA">
        <w:trPr>
          <w:tblCellSpacing w:w="15" w:type="dxa"/>
        </w:trPr>
        <w:tc>
          <w:tcPr>
            <w:tcW w:w="375" w:type="dxa"/>
            <w:vAlign w:val="center"/>
          </w:tcPr>
          <w:p w14:paraId="5E3AB0D5" w14:textId="17F42A23" w:rsidR="002605EA" w:rsidRPr="00B2792D" w:rsidRDefault="002605EA" w:rsidP="00B27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Cs w:val="22"/>
              </w:rPr>
            </w:pPr>
          </w:p>
        </w:tc>
        <w:tc>
          <w:tcPr>
            <w:tcW w:w="98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570"/>
            </w:tblGrid>
            <w:tr w:rsidR="002605EA" w:rsidRPr="002605EA" w14:paraId="28B111C1" w14:textId="77777777" w:rsidTr="002605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5C159" w14:textId="6F92CA11" w:rsidR="002605EA" w:rsidRPr="002605EA" w:rsidRDefault="00F62FEE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</w:t>
                  </w:r>
                  <w:r w:rsidR="002605EA"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</w:t>
                  </w:r>
                </w:p>
                <w:p w14:paraId="0BA72BE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2</w:t>
                  </w:r>
                </w:p>
                <w:p w14:paraId="274C1C1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3</w:t>
                  </w:r>
                </w:p>
                <w:p w14:paraId="2DDDF8F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4</w:t>
                  </w:r>
                </w:p>
                <w:p w14:paraId="37A5036F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5</w:t>
                  </w:r>
                </w:p>
                <w:p w14:paraId="50817BC9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6</w:t>
                  </w:r>
                </w:p>
                <w:p w14:paraId="1276AC4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7</w:t>
                  </w:r>
                </w:p>
                <w:p w14:paraId="6DBC0CF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8</w:t>
                  </w:r>
                </w:p>
                <w:p w14:paraId="624A2C2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9</w:t>
                  </w:r>
                </w:p>
                <w:p w14:paraId="528CDED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10</w:t>
                  </w:r>
                </w:p>
                <w:p w14:paraId="014E8015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11</w:t>
                  </w:r>
                </w:p>
                <w:p w14:paraId="3B94572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12</w:t>
                  </w:r>
                </w:p>
                <w:p w14:paraId="44E075D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13</w:t>
                  </w:r>
                </w:p>
                <w:p w14:paraId="7215BC61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14</w:t>
                  </w:r>
                </w:p>
                <w:p w14:paraId="46E8B81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15</w:t>
                  </w:r>
                </w:p>
                <w:p w14:paraId="68EA547E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16</w:t>
                  </w:r>
                </w:p>
                <w:p w14:paraId="00B84A55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17</w:t>
                  </w:r>
                </w:p>
                <w:p w14:paraId="3908493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18</w:t>
                  </w:r>
                </w:p>
                <w:p w14:paraId="0DED8E83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19</w:t>
                  </w:r>
                </w:p>
                <w:p w14:paraId="6D80FA20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20</w:t>
                  </w:r>
                </w:p>
                <w:p w14:paraId="080882DB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21</w:t>
                  </w:r>
                </w:p>
                <w:p w14:paraId="4990CE5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22</w:t>
                  </w:r>
                </w:p>
                <w:p w14:paraId="5347F38F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791A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#Tuples</w:t>
                  </w:r>
                </w:p>
                <w:p w14:paraId="5C7AE82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</w:p>
                <w:p w14:paraId="72288351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create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 a tuple</w:t>
                  </w:r>
                </w:p>
                <w:p w14:paraId="1742BD41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digits = (0, 1, </w:t>
                  </w:r>
                  <w:r w:rsidRPr="002605EA">
                    <w:rPr>
                      <w:rFonts w:ascii="Courier New" w:eastAsia="Times New Roman" w:hAnsi="Courier New" w:cs="Courier New"/>
                      <w:color w:val="A31515"/>
                      <w:sz w:val="20"/>
                    </w:rPr>
                    <w:t>'two'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create a tuple directly</w:t>
                  </w:r>
                </w:p>
                <w:p w14:paraId="76631FC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digits =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tuple(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[0, 1, </w:t>
                  </w:r>
                  <w:r w:rsidRPr="002605EA">
                    <w:rPr>
                      <w:rFonts w:ascii="Courier New" w:eastAsia="Times New Roman" w:hAnsi="Courier New" w:cs="Courier New"/>
                      <w:color w:val="A31515"/>
                      <w:sz w:val="20"/>
                    </w:rPr>
                    <w:t>'two'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])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create a tuple from a list</w:t>
                  </w:r>
                </w:p>
                <w:p w14:paraId="53C72C33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zero = (0,)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trailing comma is required to indicate it's a tuple</w:t>
                  </w:r>
                </w:p>
                <w:p w14:paraId="1AF773C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</w:p>
                <w:p w14:paraId="22214534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examine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 a tuple</w:t>
                  </w:r>
                </w:p>
                <w:p w14:paraId="7168A04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digits[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2]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returns 'two'</w:t>
                  </w:r>
                </w:p>
                <w:p w14:paraId="55DA7D9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proofErr w:type="spell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len</w:t>
                  </w:r>
                  <w:proofErr w:type="spell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(digits)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returns 3</w:t>
                  </w:r>
                </w:p>
                <w:p w14:paraId="3A10FEF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proofErr w:type="spellStart"/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digits.count</w:t>
                  </w:r>
                  <w:proofErr w:type="spellEnd"/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(0)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counts the number of instances of that value (1)</w:t>
                  </w:r>
                </w:p>
                <w:p w14:paraId="39124643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proofErr w:type="spellStart"/>
                  <w:proofErr w:type="gram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digits.index</w:t>
                  </w:r>
                  <w:proofErr w:type="spellEnd"/>
                  <w:proofErr w:type="gram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(1)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returns the index of the first instance of that value (1)</w:t>
                  </w:r>
                </w:p>
                <w:p w14:paraId="0D1E4DD6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</w:p>
                <w:p w14:paraId="5E9CC7E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elements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 of a tuple cannot be modified</w:t>
                  </w:r>
                </w:p>
                <w:p w14:paraId="3FAD0B55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digits[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2] = 2 # throws an error</w:t>
                  </w:r>
                </w:p>
                <w:p w14:paraId="6C989ABC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concatenate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 tuples</w:t>
                  </w:r>
                </w:p>
                <w:p w14:paraId="35751CDA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digits = digits + (3, 4)</w:t>
                  </w:r>
                </w:p>
                <w:p w14:paraId="68E0A91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</w:p>
                <w:p w14:paraId="0DC3C5A7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create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 a single tuple with elements repeated (also works with lists)</w:t>
                  </w:r>
                </w:p>
                <w:p w14:paraId="2A82598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(3, 4) * 2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returns (3, 4, 3, 4)</w:t>
                  </w:r>
                </w:p>
                <w:p w14:paraId="65B18348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</w:p>
                <w:p w14:paraId="660648EE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z w:val="20"/>
                    </w:rPr>
                  </w:pPr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# </w:t>
                  </w:r>
                  <w:proofErr w:type="gramStart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>tuple</w:t>
                  </w:r>
                  <w:proofErr w:type="gramEnd"/>
                  <w:r w:rsidRPr="002605EA">
                    <w:rPr>
                      <w:rFonts w:ascii="Courier New" w:eastAsia="Times New Roman" w:hAnsi="Courier New" w:cs="Courier New"/>
                      <w:b/>
                      <w:bCs/>
                      <w:color w:val="008000"/>
                      <w:sz w:val="20"/>
                    </w:rPr>
                    <w:t xml:space="preserve"> unpacking</w:t>
                  </w:r>
                </w:p>
                <w:p w14:paraId="1A28C242" w14:textId="77777777" w:rsidR="002605EA" w:rsidRPr="002605EA" w:rsidRDefault="002605EA" w:rsidP="002605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</w:pPr>
                  <w:proofErr w:type="spellStart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>bart</w:t>
                  </w:r>
                  <w:proofErr w:type="spellEnd"/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 = (</w:t>
                  </w:r>
                  <w:r w:rsidRPr="002605EA">
                    <w:rPr>
                      <w:rFonts w:ascii="Courier New" w:eastAsia="Times New Roman" w:hAnsi="Courier New" w:cs="Courier New"/>
                      <w:color w:val="A31515"/>
                      <w:sz w:val="20"/>
                    </w:rPr>
                    <w:t>'male'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, 10, </w:t>
                  </w:r>
                  <w:r w:rsidRPr="002605EA">
                    <w:rPr>
                      <w:rFonts w:ascii="Courier New" w:eastAsia="Times New Roman" w:hAnsi="Courier New" w:cs="Courier New"/>
                      <w:color w:val="A31515"/>
                      <w:sz w:val="20"/>
                    </w:rPr>
                    <w:t>'</w:t>
                  </w:r>
                  <w:proofErr w:type="spellStart"/>
                  <w:r w:rsidRPr="002605EA">
                    <w:rPr>
                      <w:rFonts w:ascii="Courier New" w:eastAsia="Times New Roman" w:hAnsi="Courier New" w:cs="Courier New"/>
                      <w:color w:val="A31515"/>
                      <w:sz w:val="20"/>
                    </w:rPr>
                    <w:t>simpson</w:t>
                  </w:r>
                  <w:proofErr w:type="spellEnd"/>
                  <w:r w:rsidRPr="002605EA">
                    <w:rPr>
                      <w:rFonts w:ascii="Courier New" w:eastAsia="Times New Roman" w:hAnsi="Courier New" w:cs="Courier New"/>
                      <w:color w:val="A31515"/>
                      <w:sz w:val="20"/>
                    </w:rPr>
                    <w:t>'</w:t>
                  </w:r>
                  <w:r w:rsidRPr="002605EA">
                    <w:rPr>
                      <w:rFonts w:ascii="Courier New" w:eastAsia="Times New Roman" w:hAnsi="Courier New" w:cs="Courier New"/>
                      <w:color w:val="333333"/>
                      <w:sz w:val="20"/>
                    </w:rPr>
                    <w:t xml:space="preserve">) </w:t>
                  </w:r>
                  <w:r w:rsidRPr="002605EA">
                    <w:rPr>
                      <w:rFonts w:ascii="Courier New" w:eastAsia="Times New Roman" w:hAnsi="Courier New" w:cs="Courier New"/>
                      <w:color w:val="008000"/>
                      <w:sz w:val="20"/>
                    </w:rPr>
                    <w:t># create a tuple</w:t>
                  </w:r>
                </w:p>
              </w:tc>
            </w:tr>
          </w:tbl>
          <w:p w14:paraId="34E9A0D3" w14:textId="13BEC0B9" w:rsidR="002605EA" w:rsidRPr="00B2792D" w:rsidRDefault="002605EA" w:rsidP="00B279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</w:tc>
      </w:tr>
    </w:tbl>
    <w:p w14:paraId="5023780F" w14:textId="5C14EE8F" w:rsidR="005817C3" w:rsidRDefault="005817C3" w:rsidP="005817C3">
      <w:pPr>
        <w:rPr>
          <w:rFonts w:ascii="Times New Roman" w:hAnsi="Times New Roman" w:cs="Times New Roman"/>
          <w:sz w:val="27"/>
          <w:szCs w:val="27"/>
        </w:rPr>
      </w:pPr>
    </w:p>
    <w:p w14:paraId="2A10C4AF" w14:textId="355125DD" w:rsidR="00B2792D" w:rsidRDefault="00B2792D" w:rsidP="005817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92D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gramStart"/>
      <w:r w:rsidRPr="00B2792D">
        <w:rPr>
          <w:rFonts w:ascii="Times New Roman" w:hAnsi="Times New Roman" w:cs="Times New Roman"/>
          <w:b/>
          <w:bCs/>
          <w:sz w:val="28"/>
          <w:szCs w:val="28"/>
        </w:rPr>
        <w:t>Strings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266C0D" w14:textId="7F7CD136" w:rsidR="00B2792D" w:rsidRDefault="00B2792D" w:rsidP="005817C3">
      <w:pPr>
        <w:rPr>
          <w:rFonts w:ascii="Times New Roman" w:hAnsi="Times New Roman" w:cs="Times New Roman"/>
          <w:sz w:val="27"/>
          <w:szCs w:val="27"/>
        </w:rPr>
      </w:pPr>
      <w:r w:rsidRPr="00B2792D">
        <w:rPr>
          <w:rFonts w:ascii="Times New Roman" w:hAnsi="Times New Roman" w:cs="Times New Roman"/>
          <w:sz w:val="27"/>
          <w:szCs w:val="27"/>
        </w:rPr>
        <w:t xml:space="preserve">A sequence of characters, they are </w:t>
      </w:r>
      <w:proofErr w:type="spellStart"/>
      <w:r w:rsidRPr="00B2792D">
        <w:rPr>
          <w:rFonts w:ascii="Times New Roman" w:hAnsi="Times New Roman" w:cs="Times New Roman"/>
          <w:sz w:val="27"/>
          <w:szCs w:val="27"/>
        </w:rPr>
        <w:t>iterable</w:t>
      </w:r>
      <w:proofErr w:type="spellEnd"/>
      <w:r w:rsidRPr="00B2792D">
        <w:rPr>
          <w:rFonts w:ascii="Times New Roman" w:hAnsi="Times New Roman" w:cs="Times New Roman"/>
          <w:sz w:val="27"/>
          <w:szCs w:val="27"/>
        </w:rPr>
        <w:t>, immutable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272F8FA" w14:textId="3EED097E" w:rsidR="00B2792D" w:rsidRDefault="00B2792D" w:rsidP="005817C3">
      <w:pPr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24"/>
      </w:tblGrid>
      <w:tr w:rsidR="002605EA" w:rsidRPr="002605EA" w14:paraId="33667C90" w14:textId="77777777" w:rsidTr="00260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A29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023DA76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124B4D9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6DED794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4A5238D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4F5C463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21FF3E5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58087C6E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589A717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37FF8C1E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61AF22FA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16DDC6F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5527762E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  <w:p w14:paraId="65EDAB3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14</w:t>
            </w:r>
          </w:p>
          <w:p w14:paraId="69CF058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15</w:t>
            </w:r>
          </w:p>
          <w:p w14:paraId="4614A327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16</w:t>
            </w:r>
          </w:p>
          <w:p w14:paraId="20C3DA19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17</w:t>
            </w:r>
          </w:p>
          <w:p w14:paraId="1492BD23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18</w:t>
            </w:r>
          </w:p>
          <w:p w14:paraId="5C6EA933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19</w:t>
            </w:r>
          </w:p>
          <w:p w14:paraId="1C5E004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20</w:t>
            </w:r>
          </w:p>
          <w:p w14:paraId="5D3DECE6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21</w:t>
            </w:r>
          </w:p>
          <w:p w14:paraId="2BB6217A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22</w:t>
            </w:r>
          </w:p>
          <w:p w14:paraId="052F0AB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23</w:t>
            </w:r>
          </w:p>
          <w:p w14:paraId="78BA7CD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24</w:t>
            </w:r>
          </w:p>
          <w:p w14:paraId="25555CE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25</w:t>
            </w:r>
          </w:p>
          <w:p w14:paraId="56DA580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26</w:t>
            </w:r>
          </w:p>
          <w:p w14:paraId="11709270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27</w:t>
            </w:r>
          </w:p>
          <w:p w14:paraId="26AE9081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28</w:t>
            </w:r>
          </w:p>
          <w:p w14:paraId="11EA7916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29</w:t>
            </w:r>
          </w:p>
          <w:p w14:paraId="6B33FAC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30</w:t>
            </w:r>
          </w:p>
          <w:p w14:paraId="4427E667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31</w:t>
            </w:r>
          </w:p>
          <w:p w14:paraId="49BED60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32</w:t>
            </w:r>
          </w:p>
          <w:p w14:paraId="3926D2B8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33</w:t>
            </w:r>
          </w:p>
          <w:p w14:paraId="216EAB7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34</w:t>
            </w:r>
          </w:p>
          <w:p w14:paraId="2DB3FCA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35</w:t>
            </w:r>
          </w:p>
          <w:p w14:paraId="6CF023A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36</w:t>
            </w:r>
          </w:p>
          <w:p w14:paraId="5395869A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37</w:t>
            </w:r>
          </w:p>
          <w:p w14:paraId="2A59AB5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38</w:t>
            </w:r>
          </w:p>
          <w:p w14:paraId="4D1024C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39</w:t>
            </w:r>
          </w:p>
          <w:p w14:paraId="7F604BF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40</w:t>
            </w:r>
          </w:p>
          <w:p w14:paraId="2C4E78B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41</w:t>
            </w:r>
          </w:p>
          <w:p w14:paraId="5979598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42</w:t>
            </w:r>
          </w:p>
          <w:p w14:paraId="1F6D26A1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43</w:t>
            </w:r>
          </w:p>
          <w:p w14:paraId="396FAF01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44</w:t>
            </w:r>
          </w:p>
          <w:p w14:paraId="0C997BE7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45</w:t>
            </w:r>
          </w:p>
          <w:p w14:paraId="77330BC8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46</w:t>
            </w:r>
          </w:p>
          <w:p w14:paraId="7C57E0B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47</w:t>
            </w:r>
          </w:p>
          <w:p w14:paraId="52544CB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48</w:t>
            </w:r>
          </w:p>
          <w:p w14:paraId="070F8437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49</w:t>
            </w:r>
          </w:p>
          <w:p w14:paraId="794FD7E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50</w:t>
            </w:r>
          </w:p>
          <w:p w14:paraId="071A4296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51</w:t>
            </w:r>
          </w:p>
          <w:p w14:paraId="6F8EDA51" w14:textId="1657F40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A507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## Strings</w:t>
            </w:r>
          </w:p>
          <w:p w14:paraId="61CD7C3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323DA9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string</w:t>
            </w:r>
          </w:p>
          <w:p w14:paraId="3184E589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 =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str(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42)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convert another data type into a string</w:t>
            </w:r>
          </w:p>
          <w:p w14:paraId="5266921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 =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'I like you'</w:t>
            </w:r>
          </w:p>
          <w:p w14:paraId="43FF1D40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D11F020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examine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string</w:t>
            </w:r>
          </w:p>
          <w:p w14:paraId="2435C73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0]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'I'</w:t>
            </w:r>
          </w:p>
          <w:p w14:paraId="3E28E07A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len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(s)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10</w:t>
            </w:r>
          </w:p>
          <w:p w14:paraId="41386B1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string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slicing like lists</w:t>
            </w:r>
          </w:p>
          <w:p w14:paraId="2C70D866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:6]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'I like'</w:t>
            </w:r>
          </w:p>
          <w:p w14:paraId="002A9DB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DF24FF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7:]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'you'</w:t>
            </w:r>
          </w:p>
          <w:p w14:paraId="53F1F38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s[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-1]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'u'</w:t>
            </w:r>
          </w:p>
          <w:p w14:paraId="0418203E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C99A5B8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basic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string methods (does not modify the original string)</w:t>
            </w:r>
          </w:p>
          <w:p w14:paraId="1D774A5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s.lower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i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like you'</w:t>
            </w:r>
          </w:p>
          <w:p w14:paraId="046C359E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s.upper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'I LIKE YOU'</w:t>
            </w:r>
          </w:p>
          <w:p w14:paraId="4651967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s.startswith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'I'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4306F3B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s.endswith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'you'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7CC0265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s.isdigit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False (returns True if every character in the string is a</w:t>
            </w:r>
            <w:r w:rsidRPr="002605EA">
              <w:rPr>
                <w:rFonts w:ascii="MS Gothic" w:eastAsia="MS Gothic" w:hAnsi="MS Gothic" w:cs="MS Gothic"/>
                <w:color w:val="008000"/>
                <w:sz w:val="20"/>
              </w:rPr>
              <w:t>␣</w:t>
            </w:r>
          </w:p>
          <w:p w14:paraId="728CC627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  <w:bdr w:val="single" w:sz="6" w:space="0" w:color="FF0000" w:frame="1"/>
              </w:rPr>
              <w:t>˓→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digit)</w:t>
            </w:r>
          </w:p>
          <w:p w14:paraId="1D9AB67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s.find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'like'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index of first occurrence (2), but doesn't support regex</w:t>
            </w:r>
          </w:p>
          <w:p w14:paraId="535797A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s.find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'hate'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-1 since not found</w:t>
            </w:r>
          </w:p>
          <w:p w14:paraId="62629F83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s.replace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like'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'love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replaces all instances of 'like' with 'love'</w:t>
            </w:r>
          </w:p>
          <w:p w14:paraId="7C8E525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AFA713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split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string into a list of substrings separated by a delimiter</w:t>
            </w:r>
          </w:p>
          <w:p w14:paraId="74D6CE28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s.split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 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['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I','like','you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']</w:t>
            </w:r>
          </w:p>
          <w:p w14:paraId="6FAFB9C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s.split</w:t>
            </w:r>
            <w:proofErr w:type="spellEnd"/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same thing</w:t>
            </w:r>
          </w:p>
          <w:p w14:paraId="4376309A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s2 =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'a, an, the'</w:t>
            </w:r>
          </w:p>
          <w:p w14:paraId="283357CB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2.split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','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['a',' an',' the']</w:t>
            </w:r>
          </w:p>
          <w:p w14:paraId="54BBC409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25C7D70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join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 of strings into one string using a delimiter</w:t>
            </w:r>
          </w:p>
          <w:p w14:paraId="7145084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stooges = [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larry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'curly'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moe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005C7148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 xml:space="preserve">'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.join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(stooges)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larry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 xml:space="preserve"> curly 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moe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'</w:t>
            </w:r>
          </w:p>
          <w:p w14:paraId="75727BA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3FE5464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concatenate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strings</w:t>
            </w:r>
          </w:p>
          <w:p w14:paraId="0EF85453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s3 =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'The meaning of life is'</w:t>
            </w:r>
          </w:p>
          <w:p w14:paraId="67C7BF61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s4 =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'42'</w:t>
            </w:r>
          </w:p>
          <w:p w14:paraId="7505D429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s3 +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 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+ s4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'The meaning of life is 42'</w:t>
            </w:r>
          </w:p>
          <w:p w14:paraId="7BA9269F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s3 +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 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+ 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str(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42)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same thing</w:t>
            </w:r>
          </w:p>
          <w:p w14:paraId="233B9A2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0965FED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remove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whitespace from start and end of a string</w:t>
            </w:r>
          </w:p>
          <w:p w14:paraId="63EAEE0C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s5 = 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 ham and cheese '</w:t>
            </w:r>
          </w:p>
          <w:p w14:paraId="46BB323A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s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5.strip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returns 'ham and cheese'</w:t>
            </w:r>
          </w:p>
          <w:p w14:paraId="1682BC2E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3079F3C6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string</w:t>
            </w:r>
            <w:proofErr w:type="gramEnd"/>
            <w:r w:rsidRPr="002605EA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substitutions: all of these return 'raining cats and dogs'</w:t>
            </w:r>
          </w:p>
          <w:p w14:paraId="5189BC35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'raining %s and %s'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% 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cats'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'dogs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old way</w:t>
            </w:r>
          </w:p>
          <w:p w14:paraId="2C062FD2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'raining {} and {}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.format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cats'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'dogs</w:t>
            </w:r>
            <w:proofErr w:type="spellEnd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new way</w:t>
            </w:r>
          </w:p>
          <w:p w14:paraId="04655AB8" w14:textId="77777777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'raining {arg1} and {arg2}</w:t>
            </w:r>
            <w:proofErr w:type="gramStart"/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.format</w:t>
            </w:r>
            <w:proofErr w:type="gramEnd"/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(arg1=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'cats'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>,arg2=</w:t>
            </w:r>
            <w:r w:rsidRPr="002605EA">
              <w:rPr>
                <w:rFonts w:ascii="Courier New" w:eastAsia="Times New Roman" w:hAnsi="Courier New" w:cs="Courier New"/>
                <w:color w:val="A31515"/>
                <w:sz w:val="20"/>
              </w:rPr>
              <w:t>'dogs'</w:t>
            </w:r>
            <w:r w:rsidRPr="002605EA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2605EA">
              <w:rPr>
                <w:rFonts w:ascii="Courier New" w:eastAsia="Times New Roman" w:hAnsi="Courier New" w:cs="Courier New"/>
                <w:color w:val="008000"/>
                <w:sz w:val="20"/>
              </w:rPr>
              <w:t># named arguments</w:t>
            </w:r>
          </w:p>
          <w:p w14:paraId="3617355A" w14:textId="17DB2CB0" w:rsidR="002605EA" w:rsidRPr="002605EA" w:rsidRDefault="002605EA" w:rsidP="002605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</w:tc>
      </w:tr>
    </w:tbl>
    <w:p w14:paraId="2691EE7B" w14:textId="17E7B0BC" w:rsidR="002605EA" w:rsidRDefault="002605EA" w:rsidP="005817C3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E73D1CC" w14:textId="2BF9725E" w:rsidR="001E619D" w:rsidRDefault="001E619D" w:rsidP="005817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619D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proofErr w:type="gramStart"/>
      <w:r w:rsidRPr="001E619D">
        <w:rPr>
          <w:rFonts w:ascii="Times New Roman" w:hAnsi="Times New Roman" w:cs="Times New Roman"/>
          <w:b/>
          <w:bCs/>
          <w:sz w:val="28"/>
          <w:szCs w:val="28"/>
        </w:rPr>
        <w:t>Dictionaries</w:t>
      </w:r>
      <w:r w:rsidRPr="001E619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E6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B8A791" w14:textId="77777777" w:rsidR="001E619D" w:rsidRPr="001E619D" w:rsidRDefault="001E619D" w:rsidP="001E6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  <w:r w:rsidRPr="001E619D">
        <w:rPr>
          <w:rFonts w:ascii="Times New Roman" w:hAnsi="Times New Roman" w:cs="Times New Roman"/>
          <w:sz w:val="27"/>
          <w:szCs w:val="27"/>
        </w:rPr>
        <w:t>Dictionaries are structures which can contain multiple data types, and is ordered with key-value</w:t>
      </w:r>
    </w:p>
    <w:p w14:paraId="6A016487" w14:textId="77777777" w:rsidR="001E619D" w:rsidRPr="001E619D" w:rsidRDefault="001E619D" w:rsidP="001E6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  <w:r w:rsidRPr="001E619D">
        <w:rPr>
          <w:rFonts w:ascii="Times New Roman" w:hAnsi="Times New Roman" w:cs="Times New Roman"/>
          <w:sz w:val="27"/>
          <w:szCs w:val="27"/>
        </w:rPr>
        <w:t>pairs: for each (unique) key, the dictionary outputs one value. Keys can be strings, numbers, or</w:t>
      </w:r>
    </w:p>
    <w:p w14:paraId="527A7CD0" w14:textId="77777777" w:rsidR="001E619D" w:rsidRPr="001E619D" w:rsidRDefault="001E619D" w:rsidP="001E61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  <w:r w:rsidRPr="001E619D">
        <w:rPr>
          <w:rFonts w:ascii="Times New Roman" w:hAnsi="Times New Roman" w:cs="Times New Roman"/>
          <w:sz w:val="27"/>
          <w:szCs w:val="27"/>
        </w:rPr>
        <w:t>tuples, while the corresponding values can be any Python object. Dictionaries are: unordered,</w:t>
      </w:r>
    </w:p>
    <w:p w14:paraId="1BA55678" w14:textId="0C132DF4" w:rsidR="001E619D" w:rsidRDefault="001E619D" w:rsidP="001E619D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1E619D">
        <w:rPr>
          <w:rFonts w:ascii="Times New Roman" w:hAnsi="Times New Roman" w:cs="Times New Roman"/>
          <w:sz w:val="27"/>
          <w:szCs w:val="27"/>
        </w:rPr>
        <w:t>iterable</w:t>
      </w:r>
      <w:proofErr w:type="spellEnd"/>
      <w:r w:rsidRPr="001E619D">
        <w:rPr>
          <w:rFonts w:ascii="Times New Roman" w:hAnsi="Times New Roman" w:cs="Times New Roman"/>
          <w:sz w:val="27"/>
          <w:szCs w:val="27"/>
        </w:rPr>
        <w:t>, mutable</w:t>
      </w:r>
      <w:r>
        <w:rPr>
          <w:rFonts w:ascii="Times New Roman" w:hAnsi="Times New Roman" w:cs="Times New Roman"/>
          <w:sz w:val="27"/>
          <w:szCs w:val="27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8727"/>
      </w:tblGrid>
      <w:tr w:rsidR="001E619D" w:rsidRPr="001E619D" w14:paraId="6BDD6E61" w14:textId="77777777" w:rsidTr="001E6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5A6A" w14:textId="4013E25C" w:rsidR="001E619D" w:rsidRPr="001E619D" w:rsidRDefault="00680AB8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="001E619D"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4BE1923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27B40035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3F78C71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177BD03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03F0CE8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482F5852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5B5C2EB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7A79C02E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2BCE9568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2F46717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3C7B2B3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5C366A32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  <w:p w14:paraId="2E94F25B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14</w:t>
            </w:r>
          </w:p>
          <w:p w14:paraId="23226002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15</w:t>
            </w:r>
          </w:p>
          <w:p w14:paraId="78C9E31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16</w:t>
            </w:r>
          </w:p>
          <w:p w14:paraId="741B178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17</w:t>
            </w:r>
          </w:p>
          <w:p w14:paraId="4E621B83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18</w:t>
            </w:r>
          </w:p>
          <w:p w14:paraId="24C65479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19</w:t>
            </w:r>
          </w:p>
          <w:p w14:paraId="67A35E4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20</w:t>
            </w:r>
          </w:p>
          <w:p w14:paraId="0165A098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21</w:t>
            </w:r>
          </w:p>
          <w:p w14:paraId="32CE9AE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22</w:t>
            </w:r>
          </w:p>
          <w:p w14:paraId="3B1A0FF3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23</w:t>
            </w:r>
          </w:p>
          <w:p w14:paraId="71E2B5C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24</w:t>
            </w:r>
          </w:p>
          <w:p w14:paraId="21657DC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25</w:t>
            </w:r>
          </w:p>
          <w:p w14:paraId="4D97CC8E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26</w:t>
            </w:r>
          </w:p>
          <w:p w14:paraId="538F4E6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27</w:t>
            </w:r>
          </w:p>
          <w:p w14:paraId="3BC0D2EA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28</w:t>
            </w:r>
          </w:p>
          <w:p w14:paraId="6F6825A2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29</w:t>
            </w:r>
          </w:p>
          <w:p w14:paraId="0978B4C3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30</w:t>
            </w:r>
          </w:p>
          <w:p w14:paraId="76BB4885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31</w:t>
            </w:r>
          </w:p>
          <w:p w14:paraId="09DA128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E0664F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##Dictionaries</w:t>
            </w:r>
          </w:p>
          <w:p w14:paraId="265D3FD6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6266CD3B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an empty dictionary (two ways)</w:t>
            </w:r>
          </w:p>
          <w:p w14:paraId="1CDC3E22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empty_dict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{}</w:t>
            </w:r>
          </w:p>
          <w:p w14:paraId="48484ED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empty_dict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spellStart"/>
            <w:proofErr w:type="gram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dict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190508D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131C4B3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dictionary (two ways)</w:t>
            </w:r>
          </w:p>
          <w:p w14:paraId="1D53ECA2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 = {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dad'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: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'homer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mom'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: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'marge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'size'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:6}</w:t>
            </w:r>
          </w:p>
          <w:p w14:paraId="37A9C20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family = </w:t>
            </w:r>
            <w:proofErr w:type="spellStart"/>
            <w:proofErr w:type="gram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dict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dad=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'homer'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, mom=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'marge'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, size=6)</w:t>
            </w:r>
          </w:p>
          <w:p w14:paraId="0684F20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35453FC5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convert</w:t>
            </w:r>
            <w:proofErr w:type="gramEnd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list of tuples into a dictionary</w:t>
            </w:r>
          </w:p>
          <w:p w14:paraId="3CAC4AD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list_of_tuples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[(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dad'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'homer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), (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mom'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,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'marge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), (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'size'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, 6)]</w:t>
            </w:r>
          </w:p>
          <w:p w14:paraId="38C132D7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family = 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dict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list_of_tuples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66C8362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9D32E8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examine</w:t>
            </w:r>
            <w:proofErr w:type="gramEnd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dictionary</w:t>
            </w:r>
          </w:p>
          <w:p w14:paraId="25AD6E4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family[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'dad'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'homer'</w:t>
            </w:r>
          </w:p>
          <w:p w14:paraId="096D57B8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len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(family)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3</w:t>
            </w:r>
          </w:p>
          <w:p w14:paraId="42CAD5DB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family.keys</w:t>
            </w:r>
            <w:proofErr w:type="spellEnd"/>
            <w:proofErr w:type="gram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list: ['dad', 'mom', 'size']</w:t>
            </w:r>
          </w:p>
          <w:p w14:paraId="7A7B0C3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family.values</w:t>
            </w:r>
            <w:proofErr w:type="spellEnd"/>
            <w:proofErr w:type="gram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list: ['homer', 'marge', 6]</w:t>
            </w:r>
          </w:p>
          <w:p w14:paraId="5D91B6FC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family.items</w:t>
            </w:r>
            <w:proofErr w:type="spellEnd"/>
            <w:proofErr w:type="gram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list of tuples:</w:t>
            </w:r>
          </w:p>
          <w:p w14:paraId="3A25C32E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5BD8930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# [('dad', 'homer'), ('mom', 'marge'), ('size', 6)]</w:t>
            </w:r>
          </w:p>
          <w:p w14:paraId="6344C93B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'mom'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E619D">
              <w:rPr>
                <w:rFonts w:ascii="Courier New" w:eastAsia="Times New Roman" w:hAnsi="Courier New" w:cs="Courier New"/>
                <w:color w:val="0000FF"/>
                <w:sz w:val="20"/>
              </w:rPr>
              <w:t>in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family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60E8D19F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'marge'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E619D">
              <w:rPr>
                <w:rFonts w:ascii="Courier New" w:eastAsia="Times New Roman" w:hAnsi="Courier New" w:cs="Courier New"/>
                <w:color w:val="0000FF"/>
                <w:sz w:val="20"/>
              </w:rPr>
              <w:t>in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family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returns False (only checks keys)</w:t>
            </w:r>
          </w:p>
          <w:p w14:paraId="5EBE9DE5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1BC51ED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modify</w:t>
            </w:r>
            <w:proofErr w:type="gramEnd"/>
            <w:r w:rsidRPr="001E619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dictionary (does not return the dictionary)</w:t>
            </w:r>
          </w:p>
          <w:p w14:paraId="409FD4FA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family[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'cat'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= 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'snowball'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add a new entry</w:t>
            </w:r>
          </w:p>
          <w:p w14:paraId="4EBA5987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family[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'cat'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= 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'snowball ii'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edit an existing entry</w:t>
            </w:r>
          </w:p>
          <w:p w14:paraId="5E0980A9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0000FF"/>
                <w:sz w:val="20"/>
              </w:rPr>
              <w:t>del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family[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'cat'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delete an entry</w:t>
            </w:r>
          </w:p>
          <w:p w14:paraId="2D99AD76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family[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'kids'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] = [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bart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lisa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value can be a list</w:t>
            </w:r>
          </w:p>
          <w:p w14:paraId="7BA04814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family.pop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'dad'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removes an entry and returns the value ('homer')</w:t>
            </w:r>
          </w:p>
          <w:p w14:paraId="4EFA1AA8" w14:textId="77777777" w:rsidR="001E619D" w:rsidRPr="001E619D" w:rsidRDefault="001E619D" w:rsidP="001E6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family.update</w:t>
            </w:r>
            <w:proofErr w:type="spellEnd"/>
            <w:proofErr w:type="gramEnd"/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({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'baby'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: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maggie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'grandpa'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>:</w:t>
            </w:r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abe</w:t>
            </w:r>
            <w:proofErr w:type="spellEnd"/>
            <w:r w:rsidRPr="001E619D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1E61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}) </w:t>
            </w:r>
            <w:r w:rsidRPr="001E619D">
              <w:rPr>
                <w:rFonts w:ascii="Courier New" w:eastAsia="Times New Roman" w:hAnsi="Courier New" w:cs="Courier New"/>
                <w:color w:val="008000"/>
                <w:sz w:val="20"/>
              </w:rPr>
              <w:t># add multiple entries</w:t>
            </w:r>
          </w:p>
        </w:tc>
      </w:tr>
    </w:tbl>
    <w:p w14:paraId="56D6A55B" w14:textId="4C473529" w:rsidR="001E619D" w:rsidRDefault="001E619D" w:rsidP="001E61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F3B3C" w14:textId="28BB0694" w:rsidR="0060702E" w:rsidRDefault="0060702E" w:rsidP="001E61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Sets :</w:t>
      </w:r>
      <w:proofErr w:type="gramEnd"/>
    </w:p>
    <w:p w14:paraId="4EA2EC91" w14:textId="77777777" w:rsidR="0060702E" w:rsidRPr="0060702E" w:rsidRDefault="0060702E" w:rsidP="006070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  <w:r w:rsidRPr="0060702E">
        <w:rPr>
          <w:rFonts w:ascii="Times New Roman" w:hAnsi="Times New Roman" w:cs="Times New Roman"/>
          <w:sz w:val="27"/>
          <w:szCs w:val="27"/>
        </w:rPr>
        <w:t xml:space="preserve">Like dictionaries, but with unique keys only (no corresponding values). They are: unordered, </w:t>
      </w:r>
      <w:proofErr w:type="spellStart"/>
      <w:r w:rsidRPr="0060702E">
        <w:rPr>
          <w:rFonts w:ascii="Times New Roman" w:hAnsi="Times New Roman" w:cs="Times New Roman"/>
          <w:sz w:val="27"/>
          <w:szCs w:val="27"/>
        </w:rPr>
        <w:t>iterable</w:t>
      </w:r>
      <w:proofErr w:type="spellEnd"/>
      <w:r w:rsidRPr="0060702E">
        <w:rPr>
          <w:rFonts w:ascii="Times New Roman" w:hAnsi="Times New Roman" w:cs="Times New Roman"/>
          <w:sz w:val="27"/>
          <w:szCs w:val="27"/>
        </w:rPr>
        <w:t>,</w:t>
      </w:r>
    </w:p>
    <w:p w14:paraId="29F82E90" w14:textId="6A8399B4" w:rsidR="0060702E" w:rsidRDefault="0060702E" w:rsidP="006070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  <w:r w:rsidRPr="0060702E">
        <w:rPr>
          <w:rFonts w:ascii="Times New Roman" w:hAnsi="Times New Roman" w:cs="Times New Roman"/>
          <w:sz w:val="27"/>
          <w:szCs w:val="27"/>
        </w:rPr>
        <w:t>mutable, can contain multiple data types made up of unique elements (strings, numbers,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60702E">
        <w:rPr>
          <w:rFonts w:ascii="Times New Roman" w:hAnsi="Times New Roman" w:cs="Times New Roman"/>
          <w:sz w:val="27"/>
          <w:szCs w:val="27"/>
        </w:rPr>
        <w:t>or tuples)</w:t>
      </w:r>
    </w:p>
    <w:p w14:paraId="55AC71D2" w14:textId="5397608D" w:rsidR="0060702E" w:rsidRDefault="0060702E" w:rsidP="006070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024"/>
      </w:tblGrid>
      <w:tr w:rsidR="0060702E" w:rsidRPr="0060702E" w14:paraId="78D5303D" w14:textId="77777777" w:rsidTr="00607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3AEF" w14:textId="25A899AF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FA690E8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5411E2F4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4D3CA034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29DAC482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48B16BFE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5988D506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71613AA4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3A13A242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1E44A169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49F0EE0B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3AE8FEFA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178A94A4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  <w:p w14:paraId="3A75068F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14</w:t>
            </w:r>
          </w:p>
          <w:p w14:paraId="3689718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15</w:t>
            </w:r>
          </w:p>
          <w:p w14:paraId="51D4BF6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16</w:t>
            </w:r>
          </w:p>
          <w:p w14:paraId="69C096B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17</w:t>
            </w:r>
          </w:p>
          <w:p w14:paraId="1C627CFE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18</w:t>
            </w:r>
          </w:p>
          <w:p w14:paraId="0961CA9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19</w:t>
            </w:r>
          </w:p>
          <w:p w14:paraId="07A57359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20</w:t>
            </w:r>
          </w:p>
          <w:p w14:paraId="7146E02A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21</w:t>
            </w:r>
          </w:p>
          <w:p w14:paraId="4712AC5C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22</w:t>
            </w:r>
          </w:p>
          <w:p w14:paraId="326B1E10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23</w:t>
            </w:r>
          </w:p>
          <w:p w14:paraId="526D211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24</w:t>
            </w:r>
          </w:p>
          <w:p w14:paraId="3F9AF13B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25</w:t>
            </w:r>
          </w:p>
          <w:p w14:paraId="36252CAA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26</w:t>
            </w:r>
          </w:p>
          <w:p w14:paraId="4B2F537E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27</w:t>
            </w:r>
          </w:p>
          <w:p w14:paraId="71A2EB87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28</w:t>
            </w:r>
          </w:p>
          <w:p w14:paraId="12328352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29</w:t>
            </w:r>
          </w:p>
          <w:p w14:paraId="36E49C3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30</w:t>
            </w:r>
          </w:p>
          <w:p w14:paraId="7B4978AA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31</w:t>
            </w:r>
          </w:p>
          <w:p w14:paraId="4CA702A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32</w:t>
            </w:r>
          </w:p>
          <w:p w14:paraId="3E1E767F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33</w:t>
            </w:r>
          </w:p>
          <w:p w14:paraId="31B4C333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EB145E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## Set</w:t>
            </w:r>
          </w:p>
          <w:p w14:paraId="71D4A37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058FC43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an empty set</w:t>
            </w:r>
          </w:p>
          <w:p w14:paraId="7766CCB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empty_set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set(</w:t>
            </w:r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3DC9644C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2199857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create</w:t>
            </w:r>
            <w:proofErr w:type="gramEnd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set</w:t>
            </w:r>
          </w:p>
          <w:p w14:paraId="5AF62E8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 = {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'python'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'r'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'java'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}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create a set directly</w:t>
            </w:r>
          </w:p>
          <w:p w14:paraId="3164B542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snakes = </w:t>
            </w:r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set(</w:t>
            </w:r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'cobra'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'viper'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'python'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create a set from a list</w:t>
            </w:r>
          </w:p>
          <w:p w14:paraId="7F8A7D3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7EF38C4F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examine</w:t>
            </w:r>
            <w:proofErr w:type="gramEnd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set</w:t>
            </w:r>
          </w:p>
          <w:p w14:paraId="605ABC57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len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(languages)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3</w:t>
            </w:r>
          </w:p>
          <w:p w14:paraId="13F8495F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'python'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60702E">
              <w:rPr>
                <w:rFonts w:ascii="Courier New" w:eastAsia="Times New Roman" w:hAnsi="Courier New" w:cs="Courier New"/>
                <w:color w:val="0000FF"/>
                <w:sz w:val="20"/>
              </w:rPr>
              <w:t>in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languages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True</w:t>
            </w:r>
          </w:p>
          <w:p w14:paraId="37238D57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69F2158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set</w:t>
            </w:r>
            <w:proofErr w:type="gramEnd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operations</w:t>
            </w:r>
          </w:p>
          <w:p w14:paraId="07319EF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languages &amp; snakes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intersection: {'python'}</w:t>
            </w:r>
          </w:p>
          <w:p w14:paraId="15ACFE72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languages | snakes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union: {'cobra', 'r', 'java', 'viper', 'python'}</w:t>
            </w:r>
          </w:p>
          <w:p w14:paraId="28AA072D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languages - snakes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set difference: {'r', 'java'}</w:t>
            </w:r>
          </w:p>
          <w:p w14:paraId="1DE1FFD3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snakes - languages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set difference: {'cobra', 'viper'}</w:t>
            </w:r>
          </w:p>
          <w:p w14:paraId="021FF728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1F59612C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modify</w:t>
            </w:r>
            <w:proofErr w:type="gramEnd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set (does not return the set)</w:t>
            </w:r>
          </w:p>
          <w:p w14:paraId="42F18BD6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languages.add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proofErr w:type="spellStart"/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sql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add a new element</w:t>
            </w:r>
          </w:p>
          <w:p w14:paraId="478E59B9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languages.add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'r'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try to add an existing element (ignored, no error)</w:t>
            </w:r>
          </w:p>
          <w:p w14:paraId="3B14E4E6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languages.remove</w:t>
            </w:r>
            <w:proofErr w:type="spellEnd"/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'java'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remove an element</w:t>
            </w:r>
          </w:p>
          <w:p w14:paraId="2B9E2B77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0000FF"/>
                <w:sz w:val="20"/>
              </w:rPr>
              <w:t>try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:</w:t>
            </w:r>
          </w:p>
          <w:p w14:paraId="6DF63AE3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languages.remove</w:t>
            </w:r>
            <w:proofErr w:type="spellEnd"/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'c'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try to remove a non-existing element (throws an error)</w:t>
            </w:r>
          </w:p>
          <w:p w14:paraId="1A3DFB52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color w:val="0000FF"/>
                <w:sz w:val="20"/>
              </w:rPr>
              <w:t>except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KeyError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60702E">
              <w:rPr>
                <w:rFonts w:ascii="Courier New" w:eastAsia="Times New Roman" w:hAnsi="Courier New" w:cs="Courier New"/>
                <w:color w:val="0000FF"/>
                <w:sz w:val="20"/>
              </w:rPr>
              <w:t>as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e:</w:t>
            </w:r>
          </w:p>
          <w:p w14:paraId="56DF3F25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60702E">
              <w:rPr>
                <w:rFonts w:ascii="Courier New" w:eastAsia="Times New Roman" w:hAnsi="Courier New" w:cs="Courier New"/>
                <w:color w:val="0000FF"/>
                <w:sz w:val="20"/>
              </w:rPr>
              <w:t>print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"Error"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, e)</w:t>
            </w:r>
          </w:p>
          <w:p w14:paraId="4D865DC9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languages.discard</w:t>
            </w:r>
            <w:proofErr w:type="spellEnd"/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'c'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removes an element if present, but ignored otherwise</w:t>
            </w:r>
          </w:p>
          <w:p w14:paraId="36C8BEB6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languages.pop</w:t>
            </w:r>
            <w:proofErr w:type="spell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removes and returns an arbitrary element</w:t>
            </w:r>
          </w:p>
          <w:p w14:paraId="4E492C06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languages.clear</w:t>
            </w:r>
            <w:proofErr w:type="spellEnd"/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removes all elements</w:t>
            </w:r>
          </w:p>
          <w:p w14:paraId="682ACF33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languages.update</w:t>
            </w:r>
            <w:proofErr w:type="spellEnd"/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'go'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60702E">
              <w:rPr>
                <w:rFonts w:ascii="Courier New" w:eastAsia="Times New Roman" w:hAnsi="Courier New" w:cs="Courier New"/>
                <w:color w:val="A31515"/>
                <w:sz w:val="20"/>
              </w:rPr>
              <w:t>'spark'</w:t>
            </w:r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add multiple elements (can also pass a list or set)</w:t>
            </w:r>
          </w:p>
          <w:p w14:paraId="4D5BBC61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356C1CF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# </w:t>
            </w:r>
            <w:proofErr w:type="gramStart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>get</w:t>
            </w:r>
            <w:proofErr w:type="gramEnd"/>
            <w:r w:rsidRPr="0060702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</w:rPr>
              <w:t xml:space="preserve"> a sorted list of unique elements from a list</w:t>
            </w:r>
          </w:p>
          <w:p w14:paraId="4256039B" w14:textId="77777777" w:rsidR="0060702E" w:rsidRPr="0060702E" w:rsidRDefault="0060702E" w:rsidP="0060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>sorted(</w:t>
            </w:r>
            <w:proofErr w:type="gramEnd"/>
            <w:r w:rsidRPr="0060702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set([9, 0, 2, 1, 0])) </w:t>
            </w:r>
            <w:r w:rsidRPr="0060702E">
              <w:rPr>
                <w:rFonts w:ascii="Courier New" w:eastAsia="Times New Roman" w:hAnsi="Courier New" w:cs="Courier New"/>
                <w:color w:val="008000"/>
                <w:sz w:val="20"/>
              </w:rPr>
              <w:t># returns [0, 1, 2, 9]</w:t>
            </w:r>
          </w:p>
        </w:tc>
      </w:tr>
    </w:tbl>
    <w:p w14:paraId="715FE433" w14:textId="64ACA90F" w:rsidR="0060702E" w:rsidRDefault="0060702E" w:rsidP="006070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</w:p>
    <w:p w14:paraId="4EDEA0AE" w14:textId="77777777" w:rsidR="00680AB8" w:rsidRPr="0060702E" w:rsidRDefault="00680AB8" w:rsidP="006070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</w:p>
    <w:sectPr w:rsidR="00680AB8" w:rsidRPr="006070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978"/>
    <w:multiLevelType w:val="hybridMultilevel"/>
    <w:tmpl w:val="C4DCB952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0A327D1"/>
    <w:multiLevelType w:val="hybridMultilevel"/>
    <w:tmpl w:val="84A2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067076">
    <w:abstractNumId w:val="1"/>
  </w:num>
  <w:num w:numId="2" w16cid:durableId="179640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51D26"/>
    <w:rsid w:val="001E619D"/>
    <w:rsid w:val="002605EA"/>
    <w:rsid w:val="005817C3"/>
    <w:rsid w:val="005B2EE2"/>
    <w:rsid w:val="0060702E"/>
    <w:rsid w:val="00680AB8"/>
    <w:rsid w:val="006E2261"/>
    <w:rsid w:val="00851D26"/>
    <w:rsid w:val="00B2792D"/>
    <w:rsid w:val="00F62FEE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480"/>
  <w15:docId w15:val="{CFC19194-783F-46C9-B00F-2172F4E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HTMLPreformatted">
    <w:name w:val="HTML Preformatted"/>
    <w:basedOn w:val="Normal"/>
    <w:link w:val="HTMLPreformattedChar"/>
    <w:uiPriority w:val="99"/>
    <w:unhideWhenUsed/>
    <w:rsid w:val="005B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EE2"/>
    <w:rPr>
      <w:rFonts w:ascii="Courier New" w:eastAsia="Times New Roman" w:hAnsi="Courier New" w:cs="Courier New"/>
      <w:sz w:val="20"/>
    </w:rPr>
  </w:style>
  <w:style w:type="table" w:styleId="TableGrid">
    <w:name w:val="Table Grid"/>
    <w:basedOn w:val="TableNormal"/>
    <w:uiPriority w:val="59"/>
    <w:rsid w:val="00680AB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VADNY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8C54F-AF1B-40D9-8AB9-4AC9DAA5C31B}"/>
      </w:docPartPr>
      <w:docPartBody>
        <w:p w:rsidR="00000000" w:rsidRDefault="0094265C">
          <w:r w:rsidRPr="00953971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5C"/>
    <w:rsid w:val="00621258"/>
    <w:rsid w:val="009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6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Data types in ML using Python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112</TotalTime>
  <Pages>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SARVADNYA</dc:creator>
  <cp:keywords/>
  <dc:description/>
  <cp:lastModifiedBy>kunal</cp:lastModifiedBy>
  <cp:revision>1</cp:revision>
  <cp:lastPrinted>2022-10-21T12:49:00Z</cp:lastPrinted>
  <dcterms:created xsi:type="dcterms:W3CDTF">2022-10-21T11:06:00Z</dcterms:created>
  <dcterms:modified xsi:type="dcterms:W3CDTF">2022-10-21T12:59:00Z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