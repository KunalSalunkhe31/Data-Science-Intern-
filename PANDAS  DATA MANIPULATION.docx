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="Times New Roman" w:hAnsi="Times New Roman" w:cs="Times New Roman"/>
              <w:color w:val="auto"/>
              <w:sz w:val="29"/>
              <w:szCs w:val="29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77643362" w14:textId="39943135" w:rsidR="00BF31FE" w:rsidRPr="0059101A" w:rsidRDefault="0059101A">
              <w:pPr>
                <w:pStyle w:val="Publishwithline"/>
                <w:rPr>
                  <w:rFonts w:ascii="Times New Roman" w:hAnsi="Times New Roman" w:cs="Times New Roman"/>
                  <w:color w:val="auto"/>
                </w:rPr>
              </w:pPr>
              <w:r w:rsidRPr="0059101A">
                <w:rPr>
                  <w:rFonts w:ascii="Times New Roman" w:hAnsi="Times New Roman" w:cs="Times New Roman"/>
                  <w:color w:val="auto"/>
                  <w:sz w:val="29"/>
                  <w:szCs w:val="29"/>
                </w:rPr>
                <w:t>PANDAS: DATA MANIPULATION</w:t>
              </w:r>
            </w:p>
          </w:sdtContent>
        </w:sdt>
        <w:p w14:paraId="5A14372D" w14:textId="77777777" w:rsidR="00BF31FE" w:rsidRDefault="00BF31FE">
          <w:pPr>
            <w:pStyle w:val="underline"/>
          </w:pPr>
        </w:p>
        <w:p w14:paraId="5495ADDC" w14:textId="77777777" w:rsidR="00BF31FE" w:rsidRDefault="00000000">
          <w:pPr>
            <w:pStyle w:val="PadderBetweenControlandBody"/>
          </w:pPr>
        </w:p>
      </w:sdtContent>
    </w:sdt>
    <w:p w14:paraId="36ABFE21" w14:textId="77777777" w:rsidR="0059101A" w:rsidRPr="0059101A" w:rsidRDefault="0059101A" w:rsidP="0059101A">
      <w:pPr>
        <w:autoSpaceDE w:val="0"/>
        <w:autoSpaceDN w:val="0"/>
        <w:adjustRightInd w:val="0"/>
        <w:spacing w:after="0"/>
        <w:rPr>
          <w:rFonts w:ascii="Timme" w:hAnsi="Timme" w:cs="CharterBT-Roman"/>
          <w:b/>
          <w:bCs/>
          <w:sz w:val="26"/>
          <w:szCs w:val="26"/>
        </w:rPr>
      </w:pPr>
      <w:r w:rsidRPr="0059101A">
        <w:rPr>
          <w:rFonts w:ascii="Timme" w:hAnsi="Timme" w:cs="CharterBT-Roman"/>
          <w:b/>
          <w:bCs/>
          <w:sz w:val="26"/>
          <w:szCs w:val="26"/>
        </w:rPr>
        <w:t>It is often said that 80% of data analysis is spent on the cleaning and small, but important,</w:t>
      </w:r>
    </w:p>
    <w:p w14:paraId="499183B6" w14:textId="451A78FC" w:rsidR="00EC089F" w:rsidRDefault="0059101A" w:rsidP="0059101A">
      <w:pPr>
        <w:pStyle w:val="ListParagraph"/>
        <w:ind w:left="0"/>
        <w:rPr>
          <w:rFonts w:ascii="Timme" w:hAnsi="Timme" w:cs="CharterBT-Roman"/>
          <w:b/>
          <w:bCs/>
          <w:sz w:val="26"/>
          <w:szCs w:val="26"/>
        </w:rPr>
      </w:pPr>
      <w:r w:rsidRPr="0059101A">
        <w:rPr>
          <w:rFonts w:ascii="Timme" w:hAnsi="Timme" w:cs="CharterBT-Roman"/>
          <w:b/>
          <w:bCs/>
          <w:sz w:val="26"/>
          <w:szCs w:val="26"/>
        </w:rPr>
        <w:t>aspect of data manipulation and cleaning with Pandas.</w:t>
      </w:r>
      <w:r>
        <w:rPr>
          <w:rFonts w:ascii="Timme" w:hAnsi="Timme" w:cs="CharterBT-Roman"/>
          <w:b/>
          <w:bCs/>
          <w:sz w:val="26"/>
          <w:szCs w:val="26"/>
        </w:rPr>
        <w:t xml:space="preserve"> </w:t>
      </w:r>
      <w:r w:rsidRPr="0059101A">
        <w:rPr>
          <w:rFonts w:ascii="Timme" w:hAnsi="Timme" w:cs="CharterBT-Roman"/>
          <w:b/>
          <w:bCs/>
          <w:sz w:val="26"/>
          <w:szCs w:val="26"/>
        </w:rPr>
        <w:sym w:font="Wingdings" w:char="F04A"/>
      </w:r>
      <w:r>
        <w:rPr>
          <w:rFonts w:ascii="Timme" w:hAnsi="Timme" w:cs="CharterBT-Roman"/>
          <w:b/>
          <w:bCs/>
          <w:sz w:val="26"/>
          <w:szCs w:val="26"/>
        </w:rPr>
        <w:t xml:space="preserve"> </w:t>
      </w:r>
    </w:p>
    <w:p w14:paraId="23A03F0E" w14:textId="559FB7F4" w:rsidR="0059101A" w:rsidRDefault="0059101A" w:rsidP="0059101A">
      <w:pPr>
        <w:pStyle w:val="ListParagraph"/>
        <w:ind w:left="0"/>
        <w:rPr>
          <w:rFonts w:ascii="Timme" w:hAnsi="Timme" w:cs="CharterBT-Roman"/>
          <w:b/>
          <w:bCs/>
          <w:sz w:val="26"/>
          <w:szCs w:val="26"/>
        </w:rPr>
      </w:pPr>
    </w:p>
    <w:p w14:paraId="26822B7C" w14:textId="734863C4" w:rsidR="0059101A" w:rsidRDefault="0059101A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9101A">
        <w:rPr>
          <w:rFonts w:ascii="Times New Roman" w:hAnsi="Times New Roman" w:cs="Times New Roman"/>
          <w:b/>
          <w:bCs/>
          <w:sz w:val="26"/>
          <w:szCs w:val="26"/>
        </w:rPr>
        <w:t>Data structures</w:t>
      </w:r>
    </w:p>
    <w:p w14:paraId="3B284DCA" w14:textId="77777777" w:rsidR="0059101A" w:rsidRPr="0059101A" w:rsidRDefault="0059101A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739F30" w14:textId="2A505BC2" w:rsidR="0059101A" w:rsidRPr="0059101A" w:rsidRDefault="0059101A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9101A">
        <w:rPr>
          <w:rFonts w:ascii="Times New Roman" w:hAnsi="Times New Roman" w:cs="Times New Roman"/>
          <w:sz w:val="26"/>
          <w:szCs w:val="26"/>
        </w:rPr>
        <w:t xml:space="preserve">• </w:t>
      </w:r>
      <w:r w:rsidRPr="0059101A">
        <w:rPr>
          <w:rFonts w:ascii="Times New Roman" w:hAnsi="Times New Roman" w:cs="Times New Roman"/>
          <w:b/>
          <w:bCs/>
          <w:sz w:val="26"/>
          <w:szCs w:val="26"/>
        </w:rPr>
        <w:t xml:space="preserve">Series </w:t>
      </w:r>
      <w:r w:rsidRPr="0059101A">
        <w:rPr>
          <w:rFonts w:ascii="Times New Roman" w:hAnsi="Times New Roman" w:cs="Times New Roman"/>
          <w:sz w:val="26"/>
          <w:szCs w:val="26"/>
        </w:rPr>
        <w:t>is a one-dimensional labeled array capable of holding any data type (integers,</w:t>
      </w:r>
      <w:r w:rsidRPr="0059101A">
        <w:rPr>
          <w:rFonts w:ascii="Times New Roman" w:hAnsi="Times New Roman" w:cs="Times New Roman"/>
          <w:sz w:val="26"/>
          <w:szCs w:val="26"/>
        </w:rPr>
        <w:t xml:space="preserve"> </w:t>
      </w:r>
      <w:r w:rsidRPr="0059101A">
        <w:rPr>
          <w:rFonts w:ascii="Times New Roman" w:hAnsi="Times New Roman" w:cs="Times New Roman"/>
          <w:sz w:val="26"/>
          <w:szCs w:val="26"/>
        </w:rPr>
        <w:t>strings, floating point numbers, Python objects, etc.). The axis labels are collectively</w:t>
      </w:r>
      <w:r w:rsidRPr="0059101A">
        <w:rPr>
          <w:rFonts w:ascii="Times New Roman" w:hAnsi="Times New Roman" w:cs="Times New Roman"/>
          <w:sz w:val="26"/>
          <w:szCs w:val="26"/>
        </w:rPr>
        <w:t xml:space="preserve"> </w:t>
      </w:r>
      <w:r w:rsidRPr="0059101A">
        <w:rPr>
          <w:rFonts w:ascii="Times New Roman" w:hAnsi="Times New Roman" w:cs="Times New Roman"/>
          <w:sz w:val="26"/>
          <w:szCs w:val="26"/>
        </w:rPr>
        <w:t>referred to as the index. The basic method to create a Series is to call</w:t>
      </w:r>
      <w:r w:rsidRPr="005910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9101A">
        <w:rPr>
          <w:rFonts w:ascii="Times New Roman" w:hAnsi="Times New Roman" w:cs="Times New Roman"/>
          <w:b/>
          <w:bCs/>
          <w:i/>
          <w:iCs/>
          <w:sz w:val="26"/>
          <w:szCs w:val="26"/>
        </w:rPr>
        <w:t>pd.Series</w:t>
      </w:r>
      <w:proofErr w:type="spellEnd"/>
      <w:proofErr w:type="gramEnd"/>
    </w:p>
    <w:p w14:paraId="683FD12C" w14:textId="77777777" w:rsidR="0059101A" w:rsidRPr="0059101A" w:rsidRDefault="0059101A" w:rsidP="0059101A">
      <w:pPr>
        <w:autoSpaceDE w:val="0"/>
        <w:autoSpaceDN w:val="0"/>
        <w:adjustRightInd w:val="0"/>
        <w:spacing w:after="0"/>
        <w:rPr>
          <w:rFonts w:ascii="CharterBT-Italic" w:hAnsi="CharterBT-Italic" w:cs="CharterBT-Italic"/>
          <w:i/>
          <w:iCs/>
          <w:szCs w:val="22"/>
        </w:rPr>
      </w:pPr>
    </w:p>
    <w:p w14:paraId="6B60EA7F" w14:textId="39851D35" w:rsidR="0059101A" w:rsidRDefault="0059101A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59101A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59101A">
        <w:rPr>
          <w:rFonts w:ascii="Times New Roman" w:hAnsi="Times New Roman" w:cs="Times New Roman"/>
          <w:b/>
          <w:bCs/>
          <w:sz w:val="26"/>
          <w:szCs w:val="26"/>
        </w:rPr>
        <w:t>DataFrame</w:t>
      </w:r>
      <w:proofErr w:type="spellEnd"/>
      <w:r w:rsidRPr="005910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9101A">
        <w:rPr>
          <w:rFonts w:ascii="Times New Roman" w:hAnsi="Times New Roman" w:cs="Times New Roman"/>
          <w:sz w:val="26"/>
          <w:szCs w:val="26"/>
        </w:rPr>
        <w:t>is a 2-dimensional labeled data structure with columns of potentially different</w:t>
      </w:r>
      <w:r w:rsidRPr="0059101A">
        <w:rPr>
          <w:rFonts w:ascii="Times New Roman" w:hAnsi="Times New Roman" w:cs="Times New Roman"/>
          <w:sz w:val="26"/>
          <w:szCs w:val="26"/>
        </w:rPr>
        <w:t xml:space="preserve"> </w:t>
      </w:r>
      <w:r w:rsidRPr="0059101A">
        <w:rPr>
          <w:rFonts w:ascii="Times New Roman" w:hAnsi="Times New Roman" w:cs="Times New Roman"/>
          <w:sz w:val="26"/>
          <w:szCs w:val="26"/>
        </w:rPr>
        <w:t xml:space="preserve">types. You can think of it like a spreadsheet or SQL table, or a </w:t>
      </w:r>
      <w:proofErr w:type="spellStart"/>
      <w:r w:rsidRPr="0059101A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59101A">
        <w:rPr>
          <w:rFonts w:ascii="Times New Roman" w:hAnsi="Times New Roman" w:cs="Times New Roman"/>
          <w:sz w:val="26"/>
          <w:szCs w:val="26"/>
        </w:rPr>
        <w:t xml:space="preserve"> of Series objects. It</w:t>
      </w:r>
      <w:r w:rsidRPr="0059101A">
        <w:rPr>
          <w:rFonts w:ascii="Times New Roman" w:hAnsi="Times New Roman" w:cs="Times New Roman"/>
          <w:sz w:val="26"/>
          <w:szCs w:val="26"/>
        </w:rPr>
        <w:t xml:space="preserve"> </w:t>
      </w:r>
      <w:r w:rsidRPr="0059101A">
        <w:rPr>
          <w:rFonts w:ascii="Times New Roman" w:hAnsi="Times New Roman" w:cs="Times New Roman"/>
          <w:sz w:val="26"/>
          <w:szCs w:val="26"/>
        </w:rPr>
        <w:t xml:space="preserve">stems from the </w:t>
      </w:r>
      <w:r w:rsidRPr="0059101A">
        <w:rPr>
          <w:rFonts w:ascii="Times New Roman" w:hAnsi="Times New Roman" w:cs="Times New Roman"/>
          <w:i/>
          <w:iCs/>
          <w:sz w:val="26"/>
          <w:szCs w:val="26"/>
        </w:rPr>
        <w:t xml:space="preserve">R </w:t>
      </w:r>
      <w:proofErr w:type="spellStart"/>
      <w:proofErr w:type="gramStart"/>
      <w:r w:rsidRPr="0059101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data.frame</w:t>
      </w:r>
      <w:proofErr w:type="spellEnd"/>
      <w:proofErr w:type="gramEnd"/>
      <w:r w:rsidRPr="0059101A">
        <w:rPr>
          <w:rFonts w:ascii="Times New Roman" w:hAnsi="Times New Roman" w:cs="Times New Roman"/>
          <w:b/>
          <w:bCs/>
          <w:i/>
          <w:iCs/>
          <w:sz w:val="26"/>
          <w:szCs w:val="26"/>
        </w:rPr>
        <w:t>()</w:t>
      </w:r>
      <w:r w:rsidRPr="0059101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9101A">
        <w:rPr>
          <w:rFonts w:ascii="Times New Roman" w:hAnsi="Times New Roman" w:cs="Times New Roman"/>
          <w:sz w:val="26"/>
          <w:szCs w:val="26"/>
        </w:rPr>
        <w:t>object.</w:t>
      </w:r>
    </w:p>
    <w:p w14:paraId="42BE51EC" w14:textId="1A599225" w:rsidR="0059101A" w:rsidRDefault="0059101A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W w:w="52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5031"/>
      </w:tblGrid>
      <w:tr w:rsidR="00465E9D" w:rsidRPr="00465E9D" w14:paraId="7052258C" w14:textId="77777777" w:rsidTr="00465E9D">
        <w:trPr>
          <w:trHeight w:val="1221"/>
          <w:tblCellSpacing w:w="15" w:type="dxa"/>
        </w:trPr>
        <w:tc>
          <w:tcPr>
            <w:tcW w:w="0" w:type="auto"/>
            <w:vAlign w:val="center"/>
            <w:hideMark/>
          </w:tcPr>
          <w:p w14:paraId="51E3D40F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2C4B1280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5711842D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56089DB8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9780D9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</w:rPr>
              <w:t>from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65E9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</w:rPr>
              <w:t>__future__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65E9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</w:rPr>
              <w:t>import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print_function</w:t>
            </w:r>
            <w:proofErr w:type="spellEnd"/>
          </w:p>
          <w:p w14:paraId="0636D8FB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</w:rPr>
              <w:t>import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65E9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</w:rPr>
              <w:t>pandas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65E9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</w:rPr>
              <w:t>as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65E9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</w:rPr>
              <w:t>pd</w:t>
            </w:r>
          </w:p>
          <w:p w14:paraId="012EC7FD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</w:rPr>
              <w:t>import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465E9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</w:rPr>
              <w:t>numpy</w:t>
            </w:r>
            <w:proofErr w:type="spellEnd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65E9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</w:rPr>
              <w:t>as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65E9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</w:rPr>
              <w:t>np</w:t>
            </w:r>
          </w:p>
          <w:p w14:paraId="7ABAEE3A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</w:rPr>
              <w:t>import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465E9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</w:rPr>
              <w:t>matplotlib.pyplot</w:t>
            </w:r>
            <w:proofErr w:type="spellEnd"/>
            <w:proofErr w:type="gramEnd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65E9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</w:rPr>
              <w:t>as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465E9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</w:rPr>
              <w:t>plt</w:t>
            </w:r>
            <w:proofErr w:type="spellEnd"/>
          </w:p>
        </w:tc>
      </w:tr>
    </w:tbl>
    <w:p w14:paraId="79484CE3" w14:textId="5ACAD59B" w:rsidR="0059101A" w:rsidRDefault="0059101A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32717047" w14:textId="3E98828D" w:rsidR="00F81FC7" w:rsidRDefault="00F81FC7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302FDB" wp14:editId="1C12BC61">
            <wp:extent cx="4038600" cy="1639250"/>
            <wp:effectExtent l="0" t="0" r="0" b="0"/>
            <wp:docPr id="3" name="Picture 3" descr="pandas.DataFrame — pandas 1.5.1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ndas.DataFrame — pandas 1.5.1 docu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10" cy="16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E371" w14:textId="45FB8923" w:rsidR="00465E9D" w:rsidRPr="00F0505D" w:rsidRDefault="00465E9D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 w:rsidRPr="00F0505D">
        <w:rPr>
          <w:rFonts w:ascii="Times New Roman" w:hAnsi="Times New Roman" w:cs="Times New Roman"/>
          <w:b/>
          <w:bCs/>
          <w:sz w:val="29"/>
          <w:szCs w:val="29"/>
        </w:rPr>
        <w:t>Create Data</w:t>
      </w:r>
      <w:r w:rsidR="00F0505D" w:rsidRPr="00F0505D"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  <w:proofErr w:type="gramStart"/>
      <w:r w:rsidRPr="00F0505D">
        <w:rPr>
          <w:rFonts w:ascii="Times New Roman" w:hAnsi="Times New Roman" w:cs="Times New Roman"/>
          <w:b/>
          <w:bCs/>
          <w:sz w:val="29"/>
          <w:szCs w:val="29"/>
        </w:rPr>
        <w:t>Frame</w:t>
      </w:r>
      <w:r w:rsidR="00F0505D" w:rsidRPr="00F0505D">
        <w:rPr>
          <w:rFonts w:ascii="Times New Roman" w:hAnsi="Times New Roman" w:cs="Times New Roman"/>
          <w:b/>
          <w:bCs/>
          <w:sz w:val="29"/>
          <w:szCs w:val="29"/>
        </w:rPr>
        <w:t xml:space="preserve"> :</w:t>
      </w:r>
      <w:proofErr w:type="gramEnd"/>
      <w:r w:rsidR="00F0505D" w:rsidRPr="00F0505D"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</w:p>
    <w:p w14:paraId="344B334A" w14:textId="43FB6D3B" w:rsidR="00465E9D" w:rsidRDefault="00465E9D" w:rsidP="0059101A">
      <w:pPr>
        <w:autoSpaceDE w:val="0"/>
        <w:autoSpaceDN w:val="0"/>
        <w:adjustRightInd w:val="0"/>
        <w:spacing w:after="0"/>
        <w:rPr>
          <w:rFonts w:ascii="Lato-Bold" w:hAnsi="Lato-Bold" w:cs="Lato-Bold"/>
          <w:b/>
          <w:bCs/>
          <w:color w:val="20435C"/>
          <w:sz w:val="29"/>
          <w:szCs w:val="29"/>
        </w:rPr>
      </w:pPr>
    </w:p>
    <w:tbl>
      <w:tblPr>
        <w:tblW w:w="75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7230"/>
      </w:tblGrid>
      <w:tr w:rsidR="00465E9D" w:rsidRPr="00465E9D" w14:paraId="1AF70CC9" w14:textId="77777777" w:rsidTr="00465E9D">
        <w:trPr>
          <w:trHeight w:val="3145"/>
          <w:tblCellSpacing w:w="15" w:type="dxa"/>
        </w:trPr>
        <w:tc>
          <w:tcPr>
            <w:tcW w:w="0" w:type="auto"/>
            <w:vAlign w:val="center"/>
            <w:hideMark/>
          </w:tcPr>
          <w:p w14:paraId="26CCCFC9" w14:textId="43D12474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1A4C18D4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  <w:p w14:paraId="74614971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3</w:t>
            </w:r>
          </w:p>
          <w:p w14:paraId="534B5861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4</w:t>
            </w:r>
          </w:p>
          <w:p w14:paraId="0C8A6379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5</w:t>
            </w:r>
          </w:p>
          <w:p w14:paraId="3416D174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6</w:t>
            </w:r>
          </w:p>
          <w:p w14:paraId="6A6E2754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7</w:t>
            </w:r>
          </w:p>
          <w:p w14:paraId="1EE7B9B4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8</w:t>
            </w:r>
          </w:p>
          <w:p w14:paraId="3ACBEF5B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9</w:t>
            </w:r>
          </w:p>
          <w:p w14:paraId="3CAA3C0B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10</w:t>
            </w:r>
          </w:p>
          <w:p w14:paraId="69CE3E7F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11</w:t>
            </w:r>
          </w:p>
          <w:p w14:paraId="28407970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12</w:t>
            </w:r>
          </w:p>
          <w:p w14:paraId="4C7F755C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0C622B0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228B22"/>
                <w:sz w:val="20"/>
              </w:rPr>
              <w:t>#</w:t>
            </w:r>
            <w:proofErr w:type="gramStart"/>
            <w:r w:rsidRPr="00465E9D">
              <w:rPr>
                <w:rFonts w:ascii="Courier New" w:eastAsia="Times New Roman" w:hAnsi="Courier New" w:cs="Courier New"/>
                <w:color w:val="228B22"/>
                <w:sz w:val="20"/>
              </w:rPr>
              <w:t>create</w:t>
            </w:r>
            <w:proofErr w:type="gramEnd"/>
            <w:r w:rsidRPr="00465E9D">
              <w:rPr>
                <w:rFonts w:ascii="Courier New" w:eastAsia="Times New Roman" w:hAnsi="Courier New" w:cs="Courier New"/>
                <w:color w:val="228B22"/>
                <w:sz w:val="20"/>
              </w:rPr>
              <w:t xml:space="preserve"> a data frame</w:t>
            </w:r>
          </w:p>
          <w:p w14:paraId="5C2D92BA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5B62CCC6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columns = [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'name'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'age'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'gender'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'job'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]</w:t>
            </w:r>
          </w:p>
          <w:p w14:paraId="7856B4A6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user1 = </w:t>
            </w:r>
            <w:proofErr w:type="spellStart"/>
            <w:proofErr w:type="gramStart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pd.DataFrame</w:t>
            </w:r>
            <w:proofErr w:type="spellEnd"/>
            <w:proofErr w:type="gramEnd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([[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proofErr w:type="spellStart"/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alice</w:t>
            </w:r>
            <w:proofErr w:type="spellEnd"/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B452CD"/>
                <w:sz w:val="20"/>
              </w:rPr>
              <w:t>19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"F"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"student"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],</w:t>
            </w:r>
          </w:p>
          <w:p w14:paraId="315D33A6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'john'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B452CD"/>
                <w:sz w:val="20"/>
              </w:rPr>
              <w:t>26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"M"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"student"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]],</w:t>
            </w:r>
          </w:p>
          <w:p w14:paraId="5F933E25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columns=columns)</w:t>
            </w:r>
          </w:p>
          <w:p w14:paraId="2EC3FF4A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user2 = </w:t>
            </w:r>
            <w:proofErr w:type="spellStart"/>
            <w:proofErr w:type="gramStart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pd.DataFrame</w:t>
            </w:r>
            <w:proofErr w:type="spellEnd"/>
            <w:proofErr w:type="gramEnd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([[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'eric'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B452CD"/>
                <w:sz w:val="20"/>
              </w:rPr>
              <w:t>22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"M"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"student"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],</w:t>
            </w:r>
          </w:p>
          <w:p w14:paraId="3025784D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proofErr w:type="spellStart"/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paul</w:t>
            </w:r>
            <w:proofErr w:type="spellEnd"/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B452CD"/>
                <w:sz w:val="20"/>
              </w:rPr>
              <w:t>58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"F"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"manager"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]],</w:t>
            </w:r>
          </w:p>
          <w:p w14:paraId="2884E137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columns=columns)</w:t>
            </w:r>
          </w:p>
          <w:p w14:paraId="0CC0BA26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user3 = </w:t>
            </w:r>
            <w:proofErr w:type="spellStart"/>
            <w:proofErr w:type="gramStart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pd.DataFrame</w:t>
            </w:r>
            <w:proofErr w:type="spellEnd"/>
            <w:proofErr w:type="gramEnd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465E9D">
              <w:rPr>
                <w:rFonts w:ascii="Courier New" w:eastAsia="Times New Roman" w:hAnsi="Courier New" w:cs="Courier New"/>
                <w:color w:val="658B00"/>
                <w:sz w:val="20"/>
              </w:rPr>
              <w:t>dict</w:t>
            </w:r>
            <w:proofErr w:type="spellEnd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(name=[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'peter'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proofErr w:type="spellStart"/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julie</w:t>
            </w:r>
            <w:proofErr w:type="spellEnd"/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],</w:t>
            </w:r>
          </w:p>
          <w:p w14:paraId="58B1FC00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age</w:t>
            </w:r>
            <w:proofErr w:type="gramStart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=[</w:t>
            </w:r>
            <w:proofErr w:type="gramEnd"/>
            <w:r w:rsidRPr="00465E9D">
              <w:rPr>
                <w:rFonts w:ascii="Courier New" w:eastAsia="Times New Roman" w:hAnsi="Courier New" w:cs="Courier New"/>
                <w:color w:val="B452CD"/>
                <w:sz w:val="20"/>
              </w:rPr>
              <w:t>33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B452CD"/>
                <w:sz w:val="20"/>
              </w:rPr>
              <w:t>44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], gender=[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'M'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'F'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],</w:t>
            </w:r>
          </w:p>
          <w:p w14:paraId="3F1D6EAE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job</w:t>
            </w:r>
            <w:proofErr w:type="gramStart"/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=[</w:t>
            </w:r>
            <w:proofErr w:type="gramEnd"/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'engineer'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65E9D">
              <w:rPr>
                <w:rFonts w:ascii="Courier New" w:eastAsia="Times New Roman" w:hAnsi="Courier New" w:cs="Courier New"/>
                <w:color w:val="CD5555"/>
                <w:sz w:val="20"/>
              </w:rPr>
              <w:t>'scientist'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]))</w:t>
            </w:r>
          </w:p>
          <w:p w14:paraId="672BEB84" w14:textId="77777777" w:rsidR="00465E9D" w:rsidRPr="00465E9D" w:rsidRDefault="00465E9D" w:rsidP="00465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65E9D">
              <w:rPr>
                <w:rFonts w:ascii="Courier New" w:eastAsia="Times New Roman" w:hAnsi="Courier New" w:cs="Courier New"/>
                <w:b/>
                <w:bCs/>
                <w:color w:val="8B008B"/>
                <w:sz w:val="20"/>
              </w:rPr>
              <w:t>print</w:t>
            </w:r>
            <w:r w:rsidRPr="00465E9D">
              <w:rPr>
                <w:rFonts w:ascii="Courier New" w:eastAsia="Times New Roman" w:hAnsi="Courier New" w:cs="Courier New"/>
                <w:color w:val="333333"/>
                <w:sz w:val="20"/>
              </w:rPr>
              <w:t>(user3)</w:t>
            </w:r>
          </w:p>
        </w:tc>
      </w:tr>
    </w:tbl>
    <w:p w14:paraId="1F9A57FD" w14:textId="5C99F8C6" w:rsidR="00465E9D" w:rsidRDefault="00465E9D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19E9B659" w14:textId="3142CB86" w:rsidR="00F0505D" w:rsidRPr="00F0505D" w:rsidRDefault="00F0505D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0505D">
        <w:rPr>
          <w:rFonts w:ascii="Times New Roman" w:hAnsi="Times New Roman" w:cs="Times New Roman"/>
          <w:b/>
          <w:bCs/>
          <w:sz w:val="26"/>
          <w:szCs w:val="26"/>
        </w:rPr>
        <w:t xml:space="preserve">Out Put: </w:t>
      </w:r>
    </w:p>
    <w:p w14:paraId="48A306A5" w14:textId="77777777" w:rsidR="00F0505D" w:rsidRDefault="00F0505D" w:rsidP="005910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</w:tblGrid>
      <w:tr w:rsidR="00F0505D" w:rsidRPr="00F0505D" w14:paraId="12643105" w14:textId="77777777" w:rsidTr="00F0505D">
        <w:trPr>
          <w:trHeight w:val="251"/>
        </w:trPr>
        <w:tc>
          <w:tcPr>
            <w:tcW w:w="7621" w:type="dxa"/>
          </w:tcPr>
          <w:p w14:paraId="4844CC73" w14:textId="77777777" w:rsidR="00F0505D" w:rsidRPr="00F0505D" w:rsidRDefault="00F0505D" w:rsidP="00FA7B4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0505D">
              <w:rPr>
                <w:color w:val="000000"/>
                <w:sz w:val="21"/>
                <w:szCs w:val="21"/>
              </w:rPr>
              <w:t xml:space="preserve">    </w:t>
            </w:r>
            <w:r w:rsidRPr="00F0505D">
              <w:rPr>
                <w:color w:val="000000"/>
                <w:sz w:val="21"/>
                <w:szCs w:val="21"/>
              </w:rPr>
              <w:t xml:space="preserve">name </w:t>
            </w:r>
            <w:r w:rsidRPr="00F0505D">
              <w:rPr>
                <w:color w:val="000000"/>
                <w:sz w:val="21"/>
                <w:szCs w:val="21"/>
              </w:rPr>
              <w:t xml:space="preserve">  </w:t>
            </w:r>
            <w:r w:rsidRPr="00F0505D">
              <w:rPr>
                <w:color w:val="000000"/>
                <w:sz w:val="21"/>
                <w:szCs w:val="21"/>
              </w:rPr>
              <w:t xml:space="preserve">age </w:t>
            </w:r>
            <w:r w:rsidRPr="00F0505D">
              <w:rPr>
                <w:color w:val="000000"/>
                <w:sz w:val="21"/>
                <w:szCs w:val="21"/>
              </w:rPr>
              <w:t xml:space="preserve">  </w:t>
            </w:r>
            <w:r w:rsidRPr="00F0505D">
              <w:rPr>
                <w:color w:val="000000"/>
                <w:sz w:val="21"/>
                <w:szCs w:val="21"/>
              </w:rPr>
              <w:t>gender        job</w:t>
            </w:r>
          </w:p>
        </w:tc>
      </w:tr>
      <w:tr w:rsidR="00F0505D" w:rsidRPr="00F0505D" w14:paraId="67CFD8CD" w14:textId="77777777" w:rsidTr="00F0505D">
        <w:trPr>
          <w:trHeight w:val="251"/>
        </w:trPr>
        <w:tc>
          <w:tcPr>
            <w:tcW w:w="7621" w:type="dxa"/>
          </w:tcPr>
          <w:p w14:paraId="28B94D1B" w14:textId="77777777" w:rsidR="00F0505D" w:rsidRPr="00F0505D" w:rsidRDefault="00F0505D" w:rsidP="00FA7B4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 w:rsidRPr="00F0505D">
              <w:rPr>
                <w:color w:val="000000"/>
                <w:sz w:val="21"/>
                <w:szCs w:val="21"/>
              </w:rPr>
              <w:t>0  peter</w:t>
            </w:r>
            <w:proofErr w:type="gramEnd"/>
            <w:r w:rsidRPr="00F0505D">
              <w:rPr>
                <w:color w:val="000000"/>
                <w:sz w:val="21"/>
                <w:szCs w:val="21"/>
              </w:rPr>
              <w:t xml:space="preserve">   33      M   </w:t>
            </w:r>
            <w:r w:rsidRPr="00F0505D">
              <w:rPr>
                <w:color w:val="000000"/>
                <w:sz w:val="21"/>
                <w:szCs w:val="21"/>
              </w:rPr>
              <w:t xml:space="preserve">     </w:t>
            </w:r>
            <w:r w:rsidRPr="00F0505D">
              <w:rPr>
                <w:color w:val="000000"/>
                <w:sz w:val="21"/>
                <w:szCs w:val="21"/>
              </w:rPr>
              <w:t>engineer</w:t>
            </w:r>
          </w:p>
        </w:tc>
      </w:tr>
      <w:tr w:rsidR="00F0505D" w:rsidRPr="00F0505D" w14:paraId="11D0A7BE" w14:textId="77777777" w:rsidTr="00F0505D">
        <w:trPr>
          <w:trHeight w:val="254"/>
        </w:trPr>
        <w:tc>
          <w:tcPr>
            <w:tcW w:w="7621" w:type="dxa"/>
          </w:tcPr>
          <w:p w14:paraId="2BBD2211" w14:textId="77777777" w:rsidR="00F0505D" w:rsidRPr="00F0505D" w:rsidRDefault="00F0505D" w:rsidP="00FA7B4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 w:rsidRPr="00F0505D">
              <w:rPr>
                <w:color w:val="000000"/>
                <w:sz w:val="21"/>
                <w:szCs w:val="21"/>
              </w:rPr>
              <w:t xml:space="preserve">1  </w:t>
            </w:r>
            <w:proofErr w:type="spellStart"/>
            <w:r w:rsidRPr="00F0505D">
              <w:rPr>
                <w:color w:val="000000"/>
                <w:sz w:val="21"/>
                <w:szCs w:val="21"/>
              </w:rPr>
              <w:t>julie</w:t>
            </w:r>
            <w:proofErr w:type="spellEnd"/>
            <w:proofErr w:type="gramEnd"/>
            <w:r w:rsidRPr="00F0505D">
              <w:rPr>
                <w:color w:val="000000"/>
                <w:sz w:val="21"/>
                <w:szCs w:val="21"/>
              </w:rPr>
              <w:t xml:space="preserve">   44      F  </w:t>
            </w:r>
            <w:r w:rsidRPr="00F0505D">
              <w:rPr>
                <w:color w:val="000000"/>
                <w:sz w:val="21"/>
                <w:szCs w:val="21"/>
              </w:rPr>
              <w:t xml:space="preserve">      </w:t>
            </w:r>
            <w:r w:rsidRPr="00F0505D">
              <w:rPr>
                <w:color w:val="000000"/>
                <w:sz w:val="21"/>
                <w:szCs w:val="21"/>
              </w:rPr>
              <w:t>scientist</w:t>
            </w:r>
          </w:p>
        </w:tc>
      </w:tr>
    </w:tbl>
    <w:p w14:paraId="41C128A6" w14:textId="0301A244" w:rsidR="00465E9D" w:rsidRDefault="00465E9D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70BABEDA" w14:textId="07631C17" w:rsidR="00F0505D" w:rsidRDefault="00F0505D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 w:rsidRPr="00F0505D">
        <w:rPr>
          <w:rFonts w:ascii="Times New Roman" w:hAnsi="Times New Roman" w:cs="Times New Roman"/>
          <w:b/>
          <w:bCs/>
          <w:sz w:val="29"/>
          <w:szCs w:val="29"/>
        </w:rPr>
        <w:t>Combining Data</w:t>
      </w:r>
      <w:r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  <w:proofErr w:type="gramStart"/>
      <w:r w:rsidRPr="00F0505D">
        <w:rPr>
          <w:rFonts w:ascii="Times New Roman" w:hAnsi="Times New Roman" w:cs="Times New Roman"/>
          <w:b/>
          <w:bCs/>
          <w:sz w:val="29"/>
          <w:szCs w:val="29"/>
        </w:rPr>
        <w:t>Frames</w:t>
      </w:r>
      <w:r>
        <w:rPr>
          <w:rFonts w:ascii="Times New Roman" w:hAnsi="Times New Roman" w:cs="Times New Roman"/>
          <w:b/>
          <w:bCs/>
          <w:sz w:val="29"/>
          <w:szCs w:val="29"/>
        </w:rPr>
        <w:t xml:space="preserve"> :</w:t>
      </w:r>
      <w:proofErr w:type="gramEnd"/>
    </w:p>
    <w:p w14:paraId="003962EB" w14:textId="77777777" w:rsidR="00F0505D" w:rsidRDefault="00F0505D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</w:p>
    <w:tbl>
      <w:tblPr>
        <w:tblW w:w="63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6112"/>
      </w:tblGrid>
      <w:tr w:rsidR="00F0505D" w:rsidRPr="00F0505D" w14:paraId="460EF728" w14:textId="77777777" w:rsidTr="00F0505D">
        <w:trPr>
          <w:trHeight w:val="1027"/>
          <w:tblCellSpacing w:w="15" w:type="dxa"/>
        </w:trPr>
        <w:tc>
          <w:tcPr>
            <w:tcW w:w="0" w:type="auto"/>
            <w:vAlign w:val="center"/>
            <w:hideMark/>
          </w:tcPr>
          <w:p w14:paraId="5968A841" w14:textId="77777777" w:rsidR="00F0505D" w:rsidRPr="00F0505D" w:rsidRDefault="00F0505D" w:rsidP="00F05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0505D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1F0BACDE" w14:textId="77777777" w:rsidR="00F0505D" w:rsidRPr="00F0505D" w:rsidRDefault="00F0505D" w:rsidP="00F05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0505D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1DF37FAA" w14:textId="77777777" w:rsidR="00F0505D" w:rsidRPr="00F0505D" w:rsidRDefault="00F0505D" w:rsidP="00F05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0505D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21756D62" w14:textId="77777777" w:rsidR="00F0505D" w:rsidRPr="00F0505D" w:rsidRDefault="00F0505D" w:rsidP="00F05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0505D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F20D2A" w14:textId="77777777" w:rsidR="00F0505D" w:rsidRPr="00F0505D" w:rsidRDefault="00F0505D" w:rsidP="00F05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0505D">
              <w:rPr>
                <w:rFonts w:ascii="Courier New" w:eastAsia="Times New Roman" w:hAnsi="Courier New" w:cs="Courier New"/>
                <w:color w:val="228B22"/>
                <w:sz w:val="20"/>
              </w:rPr>
              <w:t xml:space="preserve"># Combining data frames </w:t>
            </w:r>
          </w:p>
          <w:p w14:paraId="50EFBF73" w14:textId="77777777" w:rsidR="00F0505D" w:rsidRPr="00F0505D" w:rsidRDefault="00F0505D" w:rsidP="00F05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0505D">
              <w:rPr>
                <w:rFonts w:ascii="Courier New" w:eastAsia="Times New Roman" w:hAnsi="Courier New" w:cs="Courier New"/>
                <w:color w:val="333333"/>
                <w:sz w:val="20"/>
              </w:rPr>
              <w:t>user1.append(user2)</w:t>
            </w:r>
          </w:p>
          <w:p w14:paraId="18908BA7" w14:textId="77777777" w:rsidR="00F0505D" w:rsidRPr="00F0505D" w:rsidRDefault="00F0505D" w:rsidP="00F05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0505D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users = </w:t>
            </w:r>
            <w:proofErr w:type="spellStart"/>
            <w:proofErr w:type="gramStart"/>
            <w:r w:rsidRPr="00F0505D">
              <w:rPr>
                <w:rFonts w:ascii="Courier New" w:eastAsia="Times New Roman" w:hAnsi="Courier New" w:cs="Courier New"/>
                <w:color w:val="333333"/>
                <w:sz w:val="20"/>
              </w:rPr>
              <w:t>pd.concat</w:t>
            </w:r>
            <w:proofErr w:type="spellEnd"/>
            <w:proofErr w:type="gramEnd"/>
            <w:r w:rsidRPr="00F0505D">
              <w:rPr>
                <w:rFonts w:ascii="Courier New" w:eastAsia="Times New Roman" w:hAnsi="Courier New" w:cs="Courier New"/>
                <w:color w:val="333333"/>
                <w:sz w:val="20"/>
              </w:rPr>
              <w:t>([user1, user2, user3])</w:t>
            </w:r>
          </w:p>
          <w:p w14:paraId="7C4A3638" w14:textId="77777777" w:rsidR="00F0505D" w:rsidRPr="00F0505D" w:rsidRDefault="00F0505D" w:rsidP="00F05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F0505D">
              <w:rPr>
                <w:rFonts w:ascii="Courier New" w:eastAsia="Times New Roman" w:hAnsi="Courier New" w:cs="Courier New"/>
                <w:b/>
                <w:bCs/>
                <w:color w:val="8B008B"/>
                <w:sz w:val="20"/>
              </w:rPr>
              <w:t>print</w:t>
            </w:r>
            <w:r w:rsidRPr="00F0505D">
              <w:rPr>
                <w:rFonts w:ascii="Courier New" w:eastAsia="Times New Roman" w:hAnsi="Courier New" w:cs="Courier New"/>
                <w:color w:val="333333"/>
                <w:sz w:val="20"/>
              </w:rPr>
              <w:t>(users)</w:t>
            </w:r>
          </w:p>
        </w:tc>
      </w:tr>
    </w:tbl>
    <w:p w14:paraId="71490453" w14:textId="77777777" w:rsidR="00F0505D" w:rsidRDefault="00F0505D" w:rsidP="00F0505D">
      <w:pPr>
        <w:pStyle w:val="HTMLPreformatted"/>
        <w:spacing w:line="244" w:lineRule="atLeast"/>
      </w:pPr>
    </w:p>
    <w:p w14:paraId="5B33DE81" w14:textId="4E7A705F" w:rsidR="00F0505D" w:rsidRDefault="00F0505D" w:rsidP="00F0505D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F0505D">
        <w:rPr>
          <w:rFonts w:ascii="Times New Roman" w:hAnsi="Times New Roman" w:cs="Times New Roman"/>
          <w:b/>
          <w:bCs/>
          <w:sz w:val="26"/>
          <w:szCs w:val="26"/>
        </w:rPr>
        <w:t xml:space="preserve">Out </w:t>
      </w:r>
      <w:proofErr w:type="gramStart"/>
      <w:r w:rsidRPr="00F0505D">
        <w:rPr>
          <w:rFonts w:ascii="Times New Roman" w:hAnsi="Times New Roman" w:cs="Times New Roman"/>
          <w:b/>
          <w:bCs/>
          <w:sz w:val="26"/>
          <w:szCs w:val="26"/>
        </w:rPr>
        <w:t>Put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4A35D4E3" w14:textId="77777777" w:rsidR="00F0505D" w:rsidRPr="00F0505D" w:rsidRDefault="00F0505D" w:rsidP="00F0505D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332"/>
      </w:tblGrid>
      <w:tr w:rsidR="00F0505D" w14:paraId="567D3EA9" w14:textId="77777777" w:rsidTr="00F0505D">
        <w:tblPrEx>
          <w:tblCellMar>
            <w:top w:w="0" w:type="dxa"/>
            <w:bottom w:w="0" w:type="dxa"/>
          </w:tblCellMar>
        </w:tblPrEx>
        <w:trPr>
          <w:trHeight w:val="1884"/>
        </w:trPr>
        <w:tc>
          <w:tcPr>
            <w:tcW w:w="4332" w:type="dxa"/>
          </w:tcPr>
          <w:p w14:paraId="68A75B1C" w14:textId="77777777" w:rsidR="00F0505D" w:rsidRDefault="00F0505D" w:rsidP="00F0505D">
            <w:pPr>
              <w:pStyle w:val="HTMLPreformatted"/>
              <w:spacing w:line="244" w:lineRule="atLeast"/>
              <w:ind w:left="30"/>
            </w:pPr>
            <w:r>
              <w:t xml:space="preserve">     </w:t>
            </w:r>
            <w:proofErr w:type="gramStart"/>
            <w:r>
              <w:t>name  age</w:t>
            </w:r>
            <w:proofErr w:type="gramEnd"/>
            <w:r>
              <w:t xml:space="preserve"> </w:t>
            </w:r>
            <w:r>
              <w:t xml:space="preserve"> </w:t>
            </w:r>
            <w:r>
              <w:t xml:space="preserve">gender    </w:t>
            </w:r>
            <w:r>
              <w:t xml:space="preserve"> </w:t>
            </w:r>
            <w:r>
              <w:t>job</w:t>
            </w:r>
          </w:p>
          <w:p w14:paraId="775F2A5E" w14:textId="77777777" w:rsidR="00F0505D" w:rsidRDefault="00F0505D" w:rsidP="00F0505D">
            <w:pPr>
              <w:pStyle w:val="HTMLPreformatted"/>
              <w:spacing w:line="244" w:lineRule="atLeast"/>
              <w:ind w:left="30"/>
            </w:pPr>
            <w:proofErr w:type="gramStart"/>
            <w:r>
              <w:rPr>
                <w:color w:val="B452CD"/>
              </w:rPr>
              <w:t>0</w:t>
            </w:r>
            <w:r>
              <w:t xml:space="preserve">  </w:t>
            </w:r>
            <w:proofErr w:type="spellStart"/>
            <w:r>
              <w:t>alice</w:t>
            </w:r>
            <w:proofErr w:type="spellEnd"/>
            <w:proofErr w:type="gramEnd"/>
            <w:r>
              <w:t xml:space="preserve">   </w:t>
            </w:r>
            <w:r>
              <w:rPr>
                <w:color w:val="B452CD"/>
              </w:rPr>
              <w:t>19</w:t>
            </w:r>
            <w:r>
              <w:t xml:space="preserve">      F    student</w:t>
            </w:r>
          </w:p>
          <w:p w14:paraId="18E95941" w14:textId="77777777" w:rsidR="00F0505D" w:rsidRDefault="00F0505D" w:rsidP="00F0505D">
            <w:pPr>
              <w:pStyle w:val="HTMLPreformatted"/>
              <w:spacing w:line="244" w:lineRule="atLeast"/>
              <w:ind w:left="30"/>
            </w:pPr>
            <w:r>
              <w:rPr>
                <w:color w:val="B452CD"/>
              </w:rPr>
              <w:t>1</w:t>
            </w:r>
            <w:r>
              <w:t xml:space="preserve">   john   </w:t>
            </w:r>
            <w:r>
              <w:rPr>
                <w:color w:val="B452CD"/>
              </w:rPr>
              <w:t>26</w:t>
            </w:r>
            <w:r>
              <w:t xml:space="preserve">      M    student</w:t>
            </w:r>
          </w:p>
          <w:p w14:paraId="4B11C4E4" w14:textId="77777777" w:rsidR="00F0505D" w:rsidRDefault="00F0505D" w:rsidP="00F0505D">
            <w:pPr>
              <w:pStyle w:val="HTMLPreformatted"/>
              <w:spacing w:line="244" w:lineRule="atLeast"/>
              <w:ind w:left="30"/>
            </w:pPr>
            <w:r>
              <w:rPr>
                <w:color w:val="B452CD"/>
              </w:rPr>
              <w:t>0</w:t>
            </w:r>
            <w:r>
              <w:t xml:space="preserve">   eric   </w:t>
            </w:r>
            <w:r>
              <w:rPr>
                <w:color w:val="B452CD"/>
              </w:rPr>
              <w:t>22</w:t>
            </w:r>
            <w:r>
              <w:t xml:space="preserve">      M    student</w:t>
            </w:r>
          </w:p>
          <w:p w14:paraId="03BB341A" w14:textId="77777777" w:rsidR="00F0505D" w:rsidRDefault="00F0505D" w:rsidP="00F0505D">
            <w:pPr>
              <w:pStyle w:val="HTMLPreformatted"/>
              <w:spacing w:line="244" w:lineRule="atLeast"/>
              <w:ind w:left="30"/>
            </w:pPr>
            <w:r>
              <w:rPr>
                <w:color w:val="B452CD"/>
              </w:rPr>
              <w:t>1</w:t>
            </w:r>
            <w:r>
              <w:t xml:space="preserve">   </w:t>
            </w:r>
            <w:proofErr w:type="spellStart"/>
            <w:r>
              <w:t>paul</w:t>
            </w:r>
            <w:proofErr w:type="spellEnd"/>
            <w:r>
              <w:t xml:space="preserve">   </w:t>
            </w:r>
            <w:r>
              <w:rPr>
                <w:color w:val="B452CD"/>
              </w:rPr>
              <w:t>58</w:t>
            </w:r>
            <w:r>
              <w:t xml:space="preserve">      F    manager</w:t>
            </w:r>
          </w:p>
          <w:p w14:paraId="3FCA71AF" w14:textId="77777777" w:rsidR="00F0505D" w:rsidRDefault="00F0505D" w:rsidP="00F0505D">
            <w:pPr>
              <w:pStyle w:val="HTMLPreformatted"/>
              <w:spacing w:line="244" w:lineRule="atLeast"/>
              <w:ind w:left="30"/>
            </w:pPr>
            <w:proofErr w:type="gramStart"/>
            <w:r>
              <w:rPr>
                <w:color w:val="B452CD"/>
              </w:rPr>
              <w:t>0</w:t>
            </w:r>
            <w:r>
              <w:t xml:space="preserve">  peter</w:t>
            </w:r>
            <w:proofErr w:type="gramEnd"/>
            <w:r>
              <w:t xml:space="preserve">   </w:t>
            </w:r>
            <w:r>
              <w:rPr>
                <w:color w:val="B452CD"/>
              </w:rPr>
              <w:t>33</w:t>
            </w:r>
            <w:r>
              <w:t xml:space="preserve">      M   engineer</w:t>
            </w:r>
          </w:p>
          <w:p w14:paraId="4D87315B" w14:textId="1CDCD293" w:rsidR="00F0505D" w:rsidRDefault="00F0505D" w:rsidP="00F0505D">
            <w:pPr>
              <w:pStyle w:val="HTMLPreformatted"/>
              <w:spacing w:line="244" w:lineRule="atLeast"/>
              <w:ind w:left="30"/>
            </w:pPr>
            <w:proofErr w:type="gramStart"/>
            <w:r>
              <w:rPr>
                <w:color w:val="B452CD"/>
              </w:rPr>
              <w:t>1</w:t>
            </w:r>
            <w:r>
              <w:t xml:space="preserve">  </w:t>
            </w:r>
            <w:proofErr w:type="spellStart"/>
            <w:r>
              <w:t>julie</w:t>
            </w:r>
            <w:proofErr w:type="spellEnd"/>
            <w:proofErr w:type="gramEnd"/>
            <w:r>
              <w:t xml:space="preserve">   </w:t>
            </w:r>
            <w:r>
              <w:rPr>
                <w:color w:val="B452CD"/>
              </w:rPr>
              <w:t>44</w:t>
            </w:r>
            <w:r>
              <w:t xml:space="preserve">      F  scientist</w:t>
            </w:r>
          </w:p>
        </w:tc>
      </w:tr>
    </w:tbl>
    <w:p w14:paraId="12CC1B8B" w14:textId="4A1573DC" w:rsidR="00F0505D" w:rsidRPr="000D462F" w:rsidRDefault="00F0505D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340A8AFA" w14:textId="7C2CBB03" w:rsidR="00F0505D" w:rsidRDefault="00F0505D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 w:rsidRPr="000D462F">
        <w:rPr>
          <w:rFonts w:ascii="Times New Roman" w:hAnsi="Times New Roman" w:cs="Times New Roman"/>
          <w:b/>
          <w:bCs/>
          <w:sz w:val="27"/>
          <w:szCs w:val="27"/>
        </w:rPr>
        <w:t>Join Data</w:t>
      </w:r>
      <w:r w:rsidR="000D462F" w:rsidRPr="000D462F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0D462F">
        <w:rPr>
          <w:rFonts w:ascii="Times New Roman" w:hAnsi="Times New Roman" w:cs="Times New Roman"/>
          <w:b/>
          <w:bCs/>
          <w:sz w:val="27"/>
          <w:szCs w:val="27"/>
        </w:rPr>
        <w:t>Frame</w:t>
      </w:r>
      <w:r w:rsidR="000D462F" w:rsidRPr="000D462F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0D462F">
        <w:rPr>
          <w:rFonts w:ascii="Times New Roman" w:hAnsi="Times New Roman" w:cs="Times New Roman"/>
          <w:b/>
          <w:bCs/>
          <w:sz w:val="27"/>
          <w:szCs w:val="27"/>
        </w:rPr>
        <w:t>:</w:t>
      </w:r>
      <w:proofErr w:type="gramEnd"/>
    </w:p>
    <w:p w14:paraId="5B0F68F6" w14:textId="793A7D68" w:rsidR="000D462F" w:rsidRDefault="000D462F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W w:w="87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8485"/>
      </w:tblGrid>
      <w:tr w:rsidR="000D462F" w:rsidRPr="000D462F" w14:paraId="24C34DA8" w14:textId="77777777" w:rsidTr="000D462F">
        <w:trPr>
          <w:trHeight w:val="1158"/>
          <w:tblCellSpacing w:w="15" w:type="dxa"/>
        </w:trPr>
        <w:tc>
          <w:tcPr>
            <w:tcW w:w="0" w:type="auto"/>
            <w:vAlign w:val="center"/>
            <w:hideMark/>
          </w:tcPr>
          <w:p w14:paraId="78A2F1B3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1E1F56DE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3354396C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412BB59B" w14:textId="3E0FDA2F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4E2DF30" w14:textId="7866CF08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991325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228B22"/>
                <w:sz w:val="20"/>
              </w:rPr>
              <w:t xml:space="preserve">## Join data frames </w:t>
            </w:r>
          </w:p>
          <w:p w14:paraId="6180630F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15651084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user4 = </w:t>
            </w:r>
            <w:proofErr w:type="spellStart"/>
            <w:proofErr w:type="gramStart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pd.DataFrame</w:t>
            </w:r>
            <w:proofErr w:type="spellEnd"/>
            <w:proofErr w:type="gramEnd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0D462F">
              <w:rPr>
                <w:rFonts w:ascii="Courier New" w:eastAsia="Times New Roman" w:hAnsi="Courier New" w:cs="Courier New"/>
                <w:color w:val="658B00"/>
                <w:sz w:val="20"/>
              </w:rPr>
              <w:t>dict</w:t>
            </w:r>
            <w:proofErr w:type="spellEnd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(name=[</w:t>
            </w:r>
            <w:r w:rsidRPr="000D462F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proofErr w:type="spellStart"/>
            <w:r w:rsidRPr="000D462F">
              <w:rPr>
                <w:rFonts w:ascii="Courier New" w:eastAsia="Times New Roman" w:hAnsi="Courier New" w:cs="Courier New"/>
                <w:color w:val="CD5555"/>
                <w:sz w:val="20"/>
              </w:rPr>
              <w:t>alice</w:t>
            </w:r>
            <w:proofErr w:type="spellEnd"/>
            <w:r w:rsidRPr="000D462F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0D462F">
              <w:rPr>
                <w:rFonts w:ascii="Courier New" w:eastAsia="Times New Roman" w:hAnsi="Courier New" w:cs="Courier New"/>
                <w:color w:val="CD5555"/>
                <w:sz w:val="20"/>
              </w:rPr>
              <w:t>'john'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0D462F">
              <w:rPr>
                <w:rFonts w:ascii="Courier New" w:eastAsia="Times New Roman" w:hAnsi="Courier New" w:cs="Courier New"/>
                <w:color w:val="CD5555"/>
                <w:sz w:val="20"/>
              </w:rPr>
              <w:t>'eric'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0D462F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proofErr w:type="spellStart"/>
            <w:r w:rsidRPr="000D462F">
              <w:rPr>
                <w:rFonts w:ascii="Courier New" w:eastAsia="Times New Roman" w:hAnsi="Courier New" w:cs="Courier New"/>
                <w:color w:val="CD5555"/>
                <w:sz w:val="20"/>
              </w:rPr>
              <w:t>julie</w:t>
            </w:r>
            <w:proofErr w:type="spellEnd"/>
            <w:r w:rsidRPr="000D462F">
              <w:rPr>
                <w:rFonts w:ascii="Courier New" w:eastAsia="Times New Roman" w:hAnsi="Courier New" w:cs="Courier New"/>
                <w:color w:val="CD5555"/>
                <w:sz w:val="20"/>
              </w:rPr>
              <w:t>'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],</w:t>
            </w:r>
          </w:p>
          <w:p w14:paraId="6137582A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height</w:t>
            </w:r>
            <w:proofErr w:type="gramStart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=[</w:t>
            </w:r>
            <w:proofErr w:type="gramEnd"/>
            <w:r w:rsidRPr="000D462F">
              <w:rPr>
                <w:rFonts w:ascii="Courier New" w:eastAsia="Times New Roman" w:hAnsi="Courier New" w:cs="Courier New"/>
                <w:color w:val="B452CD"/>
                <w:sz w:val="20"/>
              </w:rPr>
              <w:t>165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0"/>
              </w:rPr>
              <w:t>180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0"/>
              </w:rPr>
              <w:t>175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0"/>
              </w:rPr>
              <w:t>171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]))</w:t>
            </w:r>
          </w:p>
          <w:p w14:paraId="233E36A6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b/>
                <w:bCs/>
                <w:color w:val="8B008B"/>
                <w:sz w:val="20"/>
              </w:rPr>
              <w:t>print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(user4)</w:t>
            </w:r>
          </w:p>
        </w:tc>
      </w:tr>
    </w:tbl>
    <w:p w14:paraId="53E9E907" w14:textId="79D612EB" w:rsidR="000D462F" w:rsidRDefault="000D462F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7"/>
          <w:szCs w:val="27"/>
        </w:rPr>
      </w:pPr>
    </w:p>
    <w:p w14:paraId="24A0ACBF" w14:textId="1AA6F5AF" w:rsidR="000D462F" w:rsidRDefault="000D462F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 w:rsidRPr="000D462F">
        <w:rPr>
          <w:rFonts w:ascii="Times New Roman" w:hAnsi="Times New Roman" w:cs="Times New Roman"/>
          <w:b/>
          <w:bCs/>
          <w:sz w:val="27"/>
          <w:szCs w:val="27"/>
        </w:rPr>
        <w:t xml:space="preserve">Out </w:t>
      </w:r>
      <w:proofErr w:type="gramStart"/>
      <w:r w:rsidRPr="000D462F">
        <w:rPr>
          <w:rFonts w:ascii="Times New Roman" w:hAnsi="Times New Roman" w:cs="Times New Roman"/>
          <w:b/>
          <w:bCs/>
          <w:sz w:val="27"/>
          <w:szCs w:val="27"/>
        </w:rPr>
        <w:t>Put :</w:t>
      </w:r>
      <w:proofErr w:type="gramEnd"/>
      <w:r w:rsidRPr="000D462F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122C097A" w14:textId="77777777" w:rsidR="000D462F" w:rsidRDefault="000D462F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83"/>
      </w:tblGrid>
      <w:tr w:rsidR="000D462F" w14:paraId="6D2099A4" w14:textId="77777777" w:rsidTr="000D462F">
        <w:tblPrEx>
          <w:tblCellMar>
            <w:top w:w="0" w:type="dxa"/>
            <w:bottom w:w="0" w:type="dxa"/>
          </w:tblCellMar>
        </w:tblPrEx>
        <w:trPr>
          <w:trHeight w:val="1727"/>
        </w:trPr>
        <w:tc>
          <w:tcPr>
            <w:tcW w:w="3683" w:type="dxa"/>
          </w:tcPr>
          <w:p w14:paraId="16B31A66" w14:textId="77777777" w:rsidR="000D462F" w:rsidRPr="000D462F" w:rsidRDefault="000D462F" w:rsidP="000D462F">
            <w:pPr>
              <w:spacing w:after="0"/>
              <w:ind w:left="-6"/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</w:t>
            </w:r>
            <w:proofErr w:type="gramStart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name  height</w:t>
            </w:r>
            <w:proofErr w:type="gramEnd"/>
          </w:p>
          <w:p w14:paraId="70086B3B" w14:textId="77777777" w:rsidR="000D462F" w:rsidRPr="000D462F" w:rsidRDefault="000D462F" w:rsidP="000D462F">
            <w:pPr>
              <w:spacing w:after="0"/>
              <w:ind w:left="-6"/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proofErr w:type="gramStart"/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0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</w:t>
            </w:r>
            <w:proofErr w:type="spellStart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alice</w:t>
            </w:r>
            <w:proofErr w:type="spellEnd"/>
            <w:proofErr w:type="gramEnd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165</w:t>
            </w:r>
          </w:p>
          <w:p w14:paraId="0E06AEC6" w14:textId="77777777" w:rsidR="000D462F" w:rsidRPr="000D462F" w:rsidRDefault="000D462F" w:rsidP="000D462F">
            <w:pPr>
              <w:spacing w:after="0"/>
              <w:ind w:left="-6"/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john  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180</w:t>
            </w:r>
          </w:p>
          <w:p w14:paraId="316B8A9E" w14:textId="77777777" w:rsidR="000D462F" w:rsidRPr="000D462F" w:rsidRDefault="000D462F" w:rsidP="000D462F">
            <w:pPr>
              <w:spacing w:after="0"/>
              <w:ind w:left="-6"/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2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eric  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175</w:t>
            </w:r>
          </w:p>
          <w:p w14:paraId="10F048AC" w14:textId="09971347" w:rsidR="000D462F" w:rsidRDefault="000D462F" w:rsidP="000D462F">
            <w:pPr>
              <w:spacing w:after="0"/>
              <w:ind w:left="-6"/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proofErr w:type="gramStart"/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3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</w:t>
            </w:r>
            <w:proofErr w:type="spellStart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julie</w:t>
            </w:r>
            <w:proofErr w:type="spellEnd"/>
            <w:proofErr w:type="gramEnd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171</w:t>
            </w:r>
          </w:p>
        </w:tc>
      </w:tr>
    </w:tbl>
    <w:p w14:paraId="43D28F78" w14:textId="5AD7AA09" w:rsidR="000D462F" w:rsidRDefault="000D462F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p w14:paraId="1EA2F316" w14:textId="487D7E13" w:rsidR="000D462F" w:rsidRDefault="000D462F" w:rsidP="00F0505D">
      <w:pPr>
        <w:autoSpaceDE w:val="0"/>
        <w:autoSpaceDN w:val="0"/>
        <w:adjustRightInd w:val="0"/>
        <w:spacing w:after="0"/>
        <w:rPr>
          <w:rFonts w:ascii="CharterBT-Roman" w:hAnsi="CharterBT-Roman" w:cs="CharterBT-Roman"/>
          <w:szCs w:val="22"/>
        </w:rPr>
      </w:pPr>
      <w:r>
        <w:rPr>
          <w:rFonts w:ascii="CharterBT-Roman" w:hAnsi="CharterBT-Roman" w:cs="CharterBT-Roman"/>
          <w:szCs w:val="22"/>
        </w:rPr>
        <w:t>Use intersection of keys from both frames</w:t>
      </w:r>
    </w:p>
    <w:p w14:paraId="115A6CE8" w14:textId="5510B721" w:rsidR="000D462F" w:rsidRDefault="000D462F" w:rsidP="00F0505D">
      <w:pPr>
        <w:autoSpaceDE w:val="0"/>
        <w:autoSpaceDN w:val="0"/>
        <w:adjustRightInd w:val="0"/>
        <w:spacing w:after="0"/>
        <w:rPr>
          <w:rFonts w:ascii="CharterBT-Roman" w:hAnsi="CharterBT-Roman" w:cs="CharterBT-Roman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5726"/>
      </w:tblGrid>
      <w:tr w:rsidR="000D462F" w:rsidRPr="000D462F" w14:paraId="7157B905" w14:textId="77777777" w:rsidTr="000D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8C02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054DE86B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18DA137C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012A41E2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2E39AB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color w:val="228B22"/>
                <w:sz w:val="20"/>
              </w:rPr>
              <w:t>##Use intersection of keys from both frames</w:t>
            </w:r>
          </w:p>
          <w:p w14:paraId="0167224D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6C9BA65B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merge_inter</w:t>
            </w:r>
            <w:proofErr w:type="spellEnd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proofErr w:type="spellStart"/>
            <w:proofErr w:type="gramStart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pd.merge</w:t>
            </w:r>
            <w:proofErr w:type="spellEnd"/>
            <w:proofErr w:type="gramEnd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(users, user4, on=</w:t>
            </w:r>
            <w:r w:rsidRPr="000D462F">
              <w:rPr>
                <w:rFonts w:ascii="Courier New" w:eastAsia="Times New Roman" w:hAnsi="Courier New" w:cs="Courier New"/>
                <w:color w:val="CD5555"/>
                <w:sz w:val="20"/>
              </w:rPr>
              <w:t>"name"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2A49EEB7" w14:textId="77777777" w:rsidR="000D462F" w:rsidRPr="000D462F" w:rsidRDefault="000D462F" w:rsidP="000D4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0D462F">
              <w:rPr>
                <w:rFonts w:ascii="Courier New" w:eastAsia="Times New Roman" w:hAnsi="Courier New" w:cs="Courier New"/>
                <w:b/>
                <w:bCs/>
                <w:color w:val="8B008B"/>
                <w:sz w:val="20"/>
              </w:rPr>
              <w:t>print</w:t>
            </w:r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merge_inter</w:t>
            </w:r>
            <w:proofErr w:type="spellEnd"/>
            <w:r w:rsidRPr="000D462F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</w:tc>
      </w:tr>
    </w:tbl>
    <w:p w14:paraId="7D4E4553" w14:textId="0164A044" w:rsidR="000D462F" w:rsidRDefault="000D462F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p w14:paraId="0C64FB6A" w14:textId="69AC7F50" w:rsidR="000D462F" w:rsidRDefault="000D462F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Out </w:t>
      </w: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Put :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199D1A0C" w14:textId="77777777" w:rsidR="000D462F" w:rsidRDefault="000D462F" w:rsidP="00F050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1"/>
      </w:tblGrid>
      <w:tr w:rsidR="000D462F" w:rsidRPr="000D462F" w14:paraId="586FAAB6" w14:textId="77777777" w:rsidTr="000D462F">
        <w:trPr>
          <w:trHeight w:val="328"/>
        </w:trPr>
        <w:tc>
          <w:tcPr>
            <w:tcW w:w="7441" w:type="dxa"/>
          </w:tcPr>
          <w:p w14:paraId="1D296761" w14:textId="77777777" w:rsidR="000D462F" w:rsidRPr="000D462F" w:rsidRDefault="000D462F" w:rsidP="005D7354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</w:t>
            </w:r>
            <w:proofErr w:type="gramStart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name  age</w:t>
            </w:r>
            <w:proofErr w:type="gramEnd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gender      job  height</w:t>
            </w:r>
          </w:p>
        </w:tc>
      </w:tr>
      <w:tr w:rsidR="000D462F" w:rsidRPr="000D462F" w14:paraId="23DAE230" w14:textId="77777777" w:rsidTr="000D462F">
        <w:trPr>
          <w:trHeight w:val="316"/>
        </w:trPr>
        <w:tc>
          <w:tcPr>
            <w:tcW w:w="7441" w:type="dxa"/>
          </w:tcPr>
          <w:p w14:paraId="4EF4E3FB" w14:textId="77777777" w:rsidR="000D462F" w:rsidRPr="000D462F" w:rsidRDefault="000D462F" w:rsidP="005D7354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proofErr w:type="gramStart"/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0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</w:t>
            </w:r>
            <w:proofErr w:type="spellStart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alice</w:t>
            </w:r>
            <w:proofErr w:type="spellEnd"/>
            <w:proofErr w:type="gramEnd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19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F    student  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165</w:t>
            </w:r>
          </w:p>
        </w:tc>
      </w:tr>
      <w:tr w:rsidR="000D462F" w:rsidRPr="000D462F" w14:paraId="437882DC" w14:textId="77777777" w:rsidTr="000D462F">
        <w:trPr>
          <w:trHeight w:val="328"/>
        </w:trPr>
        <w:tc>
          <w:tcPr>
            <w:tcW w:w="7441" w:type="dxa"/>
          </w:tcPr>
          <w:p w14:paraId="1F24024A" w14:textId="77777777" w:rsidR="000D462F" w:rsidRPr="000D462F" w:rsidRDefault="000D462F" w:rsidP="005D7354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john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26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M    student  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180</w:t>
            </w:r>
          </w:p>
        </w:tc>
      </w:tr>
      <w:tr w:rsidR="000D462F" w:rsidRPr="000D462F" w14:paraId="38501F4C" w14:textId="77777777" w:rsidTr="000D462F">
        <w:trPr>
          <w:trHeight w:val="328"/>
        </w:trPr>
        <w:tc>
          <w:tcPr>
            <w:tcW w:w="7441" w:type="dxa"/>
          </w:tcPr>
          <w:p w14:paraId="014111AF" w14:textId="77777777" w:rsidR="000D462F" w:rsidRPr="000D462F" w:rsidRDefault="000D462F" w:rsidP="005D7354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2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eric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22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M    student  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175</w:t>
            </w:r>
          </w:p>
        </w:tc>
      </w:tr>
      <w:tr w:rsidR="000D462F" w:rsidRPr="000D462F" w14:paraId="07E899E5" w14:textId="77777777" w:rsidTr="000D462F">
        <w:trPr>
          <w:trHeight w:val="316"/>
        </w:trPr>
        <w:tc>
          <w:tcPr>
            <w:tcW w:w="7441" w:type="dxa"/>
          </w:tcPr>
          <w:p w14:paraId="74CD6D57" w14:textId="77777777" w:rsidR="000D462F" w:rsidRPr="000D462F" w:rsidRDefault="000D462F" w:rsidP="005D7354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proofErr w:type="gramStart"/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3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</w:t>
            </w:r>
            <w:proofErr w:type="spellStart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julie</w:t>
            </w:r>
            <w:proofErr w:type="spellEnd"/>
            <w:proofErr w:type="gramEnd"/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44</w:t>
            </w:r>
            <w:r w:rsidRPr="000D462F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F  scientist     </w:t>
            </w:r>
            <w:r w:rsidRPr="000D462F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171</w:t>
            </w:r>
          </w:p>
        </w:tc>
      </w:tr>
    </w:tbl>
    <w:p w14:paraId="54410E55" w14:textId="1A3C124E" w:rsidR="000D462F" w:rsidRDefault="000D462F" w:rsidP="000D46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p w14:paraId="0D96E87F" w14:textId="6860B6A4" w:rsidR="000D462F" w:rsidRPr="00274DAE" w:rsidRDefault="00274DAE" w:rsidP="000D46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74DAE">
        <w:rPr>
          <w:rFonts w:ascii="Times New Roman" w:hAnsi="Times New Roman" w:cs="Times New Roman"/>
          <w:b/>
          <w:bCs/>
          <w:sz w:val="28"/>
          <w:szCs w:val="28"/>
        </w:rPr>
        <w:t xml:space="preserve">Reshaping by </w:t>
      </w:r>
      <w:proofErr w:type="gramStart"/>
      <w:r w:rsidRPr="00274DAE">
        <w:rPr>
          <w:rFonts w:ascii="Times New Roman" w:hAnsi="Times New Roman" w:cs="Times New Roman"/>
          <w:b/>
          <w:bCs/>
          <w:sz w:val="28"/>
          <w:szCs w:val="28"/>
        </w:rPr>
        <w:t>pivoting</w:t>
      </w:r>
      <w:r w:rsidRPr="00274DA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D2CCE41" w14:textId="77777777" w:rsidR="00274DAE" w:rsidRDefault="00274DAE" w:rsidP="000D46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</w:p>
    <w:p w14:paraId="002F8409" w14:textId="4CBE422A" w:rsidR="00274DAE" w:rsidRDefault="00274DAE" w:rsidP="000D46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  <w:r w:rsidRPr="00274DAE">
        <w:rPr>
          <w:rFonts w:ascii="Times New Roman" w:hAnsi="Times New Roman" w:cs="Times New Roman"/>
          <w:b/>
          <w:bCs/>
          <w:sz w:val="25"/>
          <w:szCs w:val="25"/>
        </w:rPr>
        <w:t xml:space="preserve">“Unpivots” a </w:t>
      </w:r>
      <w:proofErr w:type="spellStart"/>
      <w:r w:rsidRPr="00274DAE">
        <w:rPr>
          <w:rFonts w:ascii="Times New Roman" w:hAnsi="Times New Roman" w:cs="Times New Roman"/>
          <w:b/>
          <w:bCs/>
          <w:sz w:val="25"/>
          <w:szCs w:val="25"/>
        </w:rPr>
        <w:t>DataFrame</w:t>
      </w:r>
      <w:proofErr w:type="spellEnd"/>
      <w:r w:rsidRPr="00274DAE">
        <w:rPr>
          <w:rFonts w:ascii="Times New Roman" w:hAnsi="Times New Roman" w:cs="Times New Roman"/>
          <w:b/>
          <w:bCs/>
          <w:sz w:val="25"/>
          <w:szCs w:val="25"/>
        </w:rPr>
        <w:t xml:space="preserve"> from wide format to long (stacked) format,</w:t>
      </w:r>
    </w:p>
    <w:p w14:paraId="39FD1D73" w14:textId="77777777" w:rsidR="00274DAE" w:rsidRDefault="00274DAE" w:rsidP="000D46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9144"/>
      </w:tblGrid>
      <w:tr w:rsidR="00274DAE" w:rsidRPr="00274DAE" w14:paraId="36B4313D" w14:textId="77777777" w:rsidTr="00274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B468D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201E7880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4C0181D8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70DF0FE9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  <w:p w14:paraId="387252AF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DAD2ED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74DAE">
              <w:rPr>
                <w:rFonts w:ascii="Courier New" w:eastAsia="Times New Roman" w:hAnsi="Courier New" w:cs="Courier New"/>
                <w:color w:val="228B22"/>
                <w:sz w:val="20"/>
              </w:rPr>
              <w:t>#Reshaping by pivoting</w:t>
            </w:r>
          </w:p>
          <w:p w14:paraId="29DA8F49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74DAE">
              <w:rPr>
                <w:rFonts w:ascii="Courier New" w:eastAsia="Times New Roman" w:hAnsi="Courier New" w:cs="Courier New"/>
                <w:color w:val="228B22"/>
                <w:sz w:val="20"/>
              </w:rPr>
              <w:t>#“</w:t>
            </w:r>
            <w:proofErr w:type="gramEnd"/>
            <w:r w:rsidRPr="00274DAE">
              <w:rPr>
                <w:rFonts w:ascii="Courier New" w:eastAsia="Times New Roman" w:hAnsi="Courier New" w:cs="Courier New"/>
                <w:color w:val="228B22"/>
                <w:sz w:val="20"/>
              </w:rPr>
              <w:t xml:space="preserve">Unpivots” a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228B22"/>
                <w:sz w:val="20"/>
              </w:rPr>
              <w:t>DataFrame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228B22"/>
                <w:sz w:val="20"/>
              </w:rPr>
              <w:t xml:space="preserve"> from wide format to long (stacked) format,</w:t>
            </w:r>
          </w:p>
          <w:p w14:paraId="40B7BE68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64108248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staked = </w:t>
            </w:r>
            <w:proofErr w:type="spellStart"/>
            <w:proofErr w:type="gramStart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pd.melt</w:t>
            </w:r>
            <w:proofErr w:type="spellEnd"/>
            <w:proofErr w:type="gramEnd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(users,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id_vars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=</w:t>
            </w:r>
            <w:r w:rsidRPr="00274DAE">
              <w:rPr>
                <w:rFonts w:ascii="Courier New" w:eastAsia="Times New Roman" w:hAnsi="Courier New" w:cs="Courier New"/>
                <w:color w:val="CD5555"/>
                <w:sz w:val="20"/>
              </w:rPr>
              <w:t>"name"</w:t>
            </w: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var_name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=</w:t>
            </w:r>
            <w:r w:rsidRPr="00274DAE">
              <w:rPr>
                <w:rFonts w:ascii="Courier New" w:eastAsia="Times New Roman" w:hAnsi="Courier New" w:cs="Courier New"/>
                <w:color w:val="CD5555"/>
                <w:sz w:val="20"/>
              </w:rPr>
              <w:t>"variable"</w:t>
            </w: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value_name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=</w:t>
            </w:r>
            <w:r w:rsidRPr="00274DAE">
              <w:rPr>
                <w:rFonts w:ascii="Courier New" w:eastAsia="Times New Roman" w:hAnsi="Courier New" w:cs="Courier New"/>
                <w:color w:val="CD5555"/>
                <w:sz w:val="20"/>
              </w:rPr>
              <w:t>"value"</w:t>
            </w: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14:paraId="6862F093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74DAE">
              <w:rPr>
                <w:rFonts w:ascii="Courier New" w:eastAsia="Times New Roman" w:hAnsi="Courier New" w:cs="Courier New"/>
                <w:b/>
                <w:bCs/>
                <w:color w:val="8B008B"/>
                <w:sz w:val="20"/>
              </w:rPr>
              <w:t>print</w:t>
            </w: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(staked)</w:t>
            </w:r>
          </w:p>
        </w:tc>
      </w:tr>
    </w:tbl>
    <w:p w14:paraId="3E3F8770" w14:textId="77777777" w:rsidR="00274DAE" w:rsidRPr="00274DAE" w:rsidRDefault="00274DAE" w:rsidP="000D46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5"/>
          <w:szCs w:val="25"/>
        </w:rPr>
      </w:pPr>
    </w:p>
    <w:p w14:paraId="15DEAA68" w14:textId="08E479E9" w:rsidR="000D462F" w:rsidRDefault="00274DAE" w:rsidP="000D46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Out </w:t>
      </w: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Put :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3654D6FF" w14:textId="77777777" w:rsidR="00274DAE" w:rsidRDefault="00274DAE" w:rsidP="00274DAE">
      <w:pPr>
        <w:spacing w:after="0"/>
        <w:rPr>
          <w:rFonts w:ascii="Courier New" w:eastAsia="Times New Roman" w:hAnsi="Courier New" w:cs="Courier New"/>
          <w:color w:val="333333"/>
          <w:sz w:val="27"/>
          <w:szCs w:val="27"/>
          <w:shd w:val="clear" w:color="auto" w:fill="EEEEDD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185"/>
      </w:tblGrid>
      <w:tr w:rsidR="00274DAE" w:rsidRPr="00274DAE" w14:paraId="67DB6036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5A5E1F15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name variable      value</w:t>
            </w:r>
          </w:p>
        </w:tc>
      </w:tr>
      <w:tr w:rsidR="00274DAE" w:rsidRPr="00274DAE" w14:paraId="33C88BB0" w14:textId="77777777" w:rsidTr="00274DAE">
        <w:trPr>
          <w:trHeight w:val="295"/>
        </w:trPr>
        <w:tc>
          <w:tcPr>
            <w:tcW w:w="5185" w:type="dxa"/>
            <w:shd w:val="clear" w:color="auto" w:fill="FFFFFF" w:themeFill="background1"/>
          </w:tcPr>
          <w:p w14:paraId="6606F3EC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0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alice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age         </w:t>
            </w: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19</w:t>
            </w:r>
          </w:p>
        </w:tc>
      </w:tr>
      <w:tr w:rsidR="00274DAE" w:rsidRPr="00274DAE" w14:paraId="3481D829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2FA3A872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john      age         </w:t>
            </w: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26</w:t>
            </w:r>
          </w:p>
        </w:tc>
      </w:tr>
      <w:tr w:rsidR="00274DAE" w:rsidRPr="00274DAE" w14:paraId="7DC40348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744E5FF4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2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eric      age         </w:t>
            </w: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22</w:t>
            </w:r>
          </w:p>
        </w:tc>
      </w:tr>
      <w:tr w:rsidR="00274DAE" w:rsidRPr="00274DAE" w14:paraId="2AD2EF73" w14:textId="77777777" w:rsidTr="00274DAE">
        <w:trPr>
          <w:trHeight w:val="295"/>
        </w:trPr>
        <w:tc>
          <w:tcPr>
            <w:tcW w:w="5185" w:type="dxa"/>
            <w:shd w:val="clear" w:color="auto" w:fill="FFFFFF" w:themeFill="background1"/>
          </w:tcPr>
          <w:p w14:paraId="63BED3DF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3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paul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age         </w:t>
            </w: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58</w:t>
            </w:r>
          </w:p>
        </w:tc>
      </w:tr>
      <w:tr w:rsidR="00274DAE" w:rsidRPr="00274DAE" w14:paraId="146987CB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7938D5A8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4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peter      age         </w:t>
            </w: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33</w:t>
            </w:r>
          </w:p>
        </w:tc>
      </w:tr>
      <w:tr w:rsidR="00274DAE" w:rsidRPr="00274DAE" w14:paraId="09D6D343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2F8B30AB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5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julie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age         </w:t>
            </w: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44</w:t>
            </w:r>
          </w:p>
        </w:tc>
      </w:tr>
      <w:tr w:rsidR="00274DAE" w:rsidRPr="00274DAE" w14:paraId="117F8828" w14:textId="77777777" w:rsidTr="00274DAE">
        <w:trPr>
          <w:trHeight w:val="295"/>
        </w:trPr>
        <w:tc>
          <w:tcPr>
            <w:tcW w:w="5185" w:type="dxa"/>
            <w:shd w:val="clear" w:color="auto" w:fill="FFFFFF" w:themeFill="background1"/>
          </w:tcPr>
          <w:p w14:paraId="11735B3A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6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alice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gender          F</w:t>
            </w:r>
          </w:p>
        </w:tc>
      </w:tr>
      <w:tr w:rsidR="00274DAE" w:rsidRPr="00274DAE" w14:paraId="124C61BB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64970FF7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7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john   gender          M</w:t>
            </w:r>
          </w:p>
        </w:tc>
      </w:tr>
      <w:tr w:rsidR="00274DAE" w:rsidRPr="00274DAE" w14:paraId="27265278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174E0519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8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eric   gender          M</w:t>
            </w:r>
          </w:p>
        </w:tc>
      </w:tr>
      <w:tr w:rsidR="00274DAE" w:rsidRPr="00274DAE" w14:paraId="3E2D7B65" w14:textId="77777777" w:rsidTr="00274DAE">
        <w:trPr>
          <w:trHeight w:val="295"/>
        </w:trPr>
        <w:tc>
          <w:tcPr>
            <w:tcW w:w="5185" w:type="dxa"/>
            <w:shd w:val="clear" w:color="auto" w:fill="FFFFFF" w:themeFill="background1"/>
          </w:tcPr>
          <w:p w14:paraId="04369CE4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9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paul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gender          F</w:t>
            </w:r>
          </w:p>
        </w:tc>
      </w:tr>
      <w:tr w:rsidR="00274DAE" w:rsidRPr="00274DAE" w14:paraId="442769E0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71E39DBE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proofErr w:type="gramStart"/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10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peter</w:t>
            </w:r>
            <w:proofErr w:type="gram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gender          M</w:t>
            </w:r>
          </w:p>
        </w:tc>
      </w:tr>
      <w:tr w:rsidR="00274DAE" w:rsidRPr="00274DAE" w14:paraId="4FE5EFB0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371586EC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proofErr w:type="gramStart"/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11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julie</w:t>
            </w:r>
            <w:proofErr w:type="spellEnd"/>
            <w:proofErr w:type="gram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gender          F</w:t>
            </w:r>
          </w:p>
        </w:tc>
      </w:tr>
      <w:tr w:rsidR="00274DAE" w:rsidRPr="00274DAE" w14:paraId="1AA22B89" w14:textId="77777777" w:rsidTr="00274DAE">
        <w:trPr>
          <w:trHeight w:val="295"/>
        </w:trPr>
        <w:tc>
          <w:tcPr>
            <w:tcW w:w="5185" w:type="dxa"/>
            <w:shd w:val="clear" w:color="auto" w:fill="FFFFFF" w:themeFill="background1"/>
          </w:tcPr>
          <w:p w14:paraId="4329189E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proofErr w:type="gramStart"/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12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alice</w:t>
            </w:r>
            <w:proofErr w:type="spellEnd"/>
            <w:proofErr w:type="gram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job    student</w:t>
            </w:r>
          </w:p>
        </w:tc>
      </w:tr>
      <w:tr w:rsidR="00274DAE" w:rsidRPr="00274DAE" w14:paraId="1D147387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5A6CDAD8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13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john      job    </w:t>
            </w:r>
            <w:proofErr w:type="gram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student</w:t>
            </w:r>
            <w:proofErr w:type="gramEnd"/>
          </w:p>
        </w:tc>
      </w:tr>
      <w:tr w:rsidR="00274DAE" w:rsidRPr="00274DAE" w14:paraId="151E3875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34A0BA77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14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eric      job    student</w:t>
            </w:r>
          </w:p>
        </w:tc>
      </w:tr>
      <w:tr w:rsidR="00274DAE" w:rsidRPr="00274DAE" w14:paraId="1D6C5C95" w14:textId="77777777" w:rsidTr="00274DAE">
        <w:trPr>
          <w:trHeight w:val="295"/>
        </w:trPr>
        <w:tc>
          <w:tcPr>
            <w:tcW w:w="5185" w:type="dxa"/>
            <w:shd w:val="clear" w:color="auto" w:fill="FFFFFF" w:themeFill="background1"/>
          </w:tcPr>
          <w:p w14:paraId="43689015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15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paul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job    manager</w:t>
            </w:r>
          </w:p>
        </w:tc>
      </w:tr>
      <w:tr w:rsidR="00274DAE" w:rsidRPr="00274DAE" w14:paraId="6B34ECF5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612889A2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proofErr w:type="gramStart"/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16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peter</w:t>
            </w:r>
            <w:proofErr w:type="gram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job   engineer</w:t>
            </w:r>
          </w:p>
        </w:tc>
      </w:tr>
      <w:tr w:rsidR="00274DAE" w:rsidRPr="00274DAE" w14:paraId="2CADB151" w14:textId="77777777" w:rsidTr="00274DAE">
        <w:trPr>
          <w:trHeight w:val="306"/>
        </w:trPr>
        <w:tc>
          <w:tcPr>
            <w:tcW w:w="5185" w:type="dxa"/>
            <w:shd w:val="clear" w:color="auto" w:fill="FFFFFF" w:themeFill="background1"/>
          </w:tcPr>
          <w:p w14:paraId="68735C6D" w14:textId="77777777" w:rsidR="00274DAE" w:rsidRPr="00274DAE" w:rsidRDefault="00274DAE" w:rsidP="00D937F1">
            <w:pPr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</w:pPr>
            <w:proofErr w:type="gramStart"/>
            <w:r w:rsidRPr="00274DAE">
              <w:rPr>
                <w:rFonts w:ascii="Courier New" w:eastAsia="Times New Roman" w:hAnsi="Courier New" w:cs="Courier New"/>
                <w:color w:val="B452CD"/>
                <w:sz w:val="27"/>
                <w:szCs w:val="27"/>
                <w:shd w:val="clear" w:color="auto" w:fill="EEEEDD"/>
              </w:rPr>
              <w:t>17</w:t>
            </w:r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</w:t>
            </w:r>
            <w:proofErr w:type="spellStart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>julie</w:t>
            </w:r>
            <w:proofErr w:type="spellEnd"/>
            <w:proofErr w:type="gramEnd"/>
            <w:r w:rsidRPr="00274DAE">
              <w:rPr>
                <w:rFonts w:ascii="Courier New" w:eastAsia="Times New Roman" w:hAnsi="Courier New" w:cs="Courier New"/>
                <w:color w:val="333333"/>
                <w:sz w:val="27"/>
                <w:szCs w:val="27"/>
                <w:shd w:val="clear" w:color="auto" w:fill="EEEEDD"/>
              </w:rPr>
              <w:t xml:space="preserve">      job  scientist</w:t>
            </w:r>
          </w:p>
        </w:tc>
      </w:tr>
    </w:tbl>
    <w:p w14:paraId="402588B5" w14:textId="12B8E35D" w:rsidR="00274DAE" w:rsidRDefault="00274DAE" w:rsidP="00274D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p w14:paraId="59F72679" w14:textId="2EF1D167" w:rsidR="00274DAE" w:rsidRPr="00274DAE" w:rsidRDefault="00274DAE" w:rsidP="00274D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274DAE">
        <w:rPr>
          <w:rFonts w:ascii="Times New Roman" w:hAnsi="Times New Roman" w:cs="Times New Roman"/>
          <w:b/>
          <w:bCs/>
          <w:sz w:val="26"/>
          <w:szCs w:val="26"/>
        </w:rPr>
        <w:t xml:space="preserve">“pivots” a </w:t>
      </w:r>
      <w:proofErr w:type="spellStart"/>
      <w:r w:rsidRPr="00274DAE">
        <w:rPr>
          <w:rFonts w:ascii="Times New Roman" w:hAnsi="Times New Roman" w:cs="Times New Roman"/>
          <w:b/>
          <w:bCs/>
          <w:sz w:val="26"/>
          <w:szCs w:val="26"/>
        </w:rPr>
        <w:t>DataFrame</w:t>
      </w:r>
      <w:proofErr w:type="spellEnd"/>
      <w:r w:rsidRPr="00274DAE">
        <w:rPr>
          <w:rFonts w:ascii="Times New Roman" w:hAnsi="Times New Roman" w:cs="Times New Roman"/>
          <w:b/>
          <w:bCs/>
          <w:sz w:val="26"/>
          <w:szCs w:val="26"/>
        </w:rPr>
        <w:t xml:space="preserve"> from long (stacked) format to wide format,</w:t>
      </w:r>
    </w:p>
    <w:p w14:paraId="0DFB20FB" w14:textId="77777777" w:rsidR="00274DAE" w:rsidRDefault="00274DAE" w:rsidP="00274DAE">
      <w:pPr>
        <w:autoSpaceDE w:val="0"/>
        <w:autoSpaceDN w:val="0"/>
        <w:adjustRightInd w:val="0"/>
        <w:spacing w:after="0"/>
        <w:rPr>
          <w:rFonts w:ascii="CharterBT-Roman" w:hAnsi="CharterBT-Roman" w:cs="CharterBT-Roman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8367"/>
      </w:tblGrid>
      <w:tr w:rsidR="00274DAE" w:rsidRPr="00274DAE" w14:paraId="5A7FE44E" w14:textId="77777777" w:rsidTr="00274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D679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328E0A" w14:textId="77777777" w:rsidR="00274DAE" w:rsidRPr="00274DAE" w:rsidRDefault="00274DAE" w:rsidP="00274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274DAE">
              <w:rPr>
                <w:rFonts w:ascii="Courier New" w:eastAsia="Times New Roman" w:hAnsi="Courier New" w:cs="Courier New"/>
                <w:b/>
                <w:bCs/>
                <w:color w:val="8B008B"/>
                <w:sz w:val="20"/>
              </w:rPr>
              <w:t>print</w:t>
            </w: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proofErr w:type="gramEnd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staked.pivot</w:t>
            </w:r>
            <w:proofErr w:type="spellEnd"/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(index=</w:t>
            </w:r>
            <w:r w:rsidRPr="00274DAE">
              <w:rPr>
                <w:rFonts w:ascii="Courier New" w:eastAsia="Times New Roman" w:hAnsi="Courier New" w:cs="Courier New"/>
                <w:color w:val="CD5555"/>
                <w:sz w:val="20"/>
              </w:rPr>
              <w:t>'name'</w:t>
            </w: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, columns=</w:t>
            </w:r>
            <w:r w:rsidRPr="00274DAE">
              <w:rPr>
                <w:rFonts w:ascii="Courier New" w:eastAsia="Times New Roman" w:hAnsi="Courier New" w:cs="Courier New"/>
                <w:color w:val="CD5555"/>
                <w:sz w:val="20"/>
              </w:rPr>
              <w:t>'variable'</w:t>
            </w: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, values=</w:t>
            </w:r>
            <w:r w:rsidRPr="00274DAE">
              <w:rPr>
                <w:rFonts w:ascii="Courier New" w:eastAsia="Times New Roman" w:hAnsi="Courier New" w:cs="Courier New"/>
                <w:color w:val="CD5555"/>
                <w:sz w:val="20"/>
              </w:rPr>
              <w:t>'value'</w:t>
            </w:r>
            <w:r w:rsidRPr="00274DAE">
              <w:rPr>
                <w:rFonts w:ascii="Courier New" w:eastAsia="Times New Roman" w:hAnsi="Courier New" w:cs="Courier New"/>
                <w:color w:val="333333"/>
                <w:sz w:val="20"/>
              </w:rPr>
              <w:t>))</w:t>
            </w:r>
          </w:p>
        </w:tc>
      </w:tr>
    </w:tbl>
    <w:p w14:paraId="2DA08380" w14:textId="78BC802F" w:rsidR="00274DAE" w:rsidRDefault="00274DAE" w:rsidP="00274D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p w14:paraId="728E8D72" w14:textId="0F4416C4" w:rsidR="00274DAE" w:rsidRDefault="00274DAE" w:rsidP="00274D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Out </w:t>
      </w: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Put :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422A2762" w14:textId="77777777" w:rsidR="0047414E" w:rsidRDefault="0047414E" w:rsidP="00274D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367"/>
      </w:tblGrid>
      <w:tr w:rsidR="0047414E" w14:paraId="4CC46C70" w14:textId="77777777" w:rsidTr="0047414E">
        <w:tblPrEx>
          <w:tblCellMar>
            <w:top w:w="0" w:type="dxa"/>
            <w:bottom w:w="0" w:type="dxa"/>
          </w:tblCellMar>
        </w:tblPrEx>
        <w:trPr>
          <w:trHeight w:val="2149"/>
        </w:trPr>
        <w:tc>
          <w:tcPr>
            <w:tcW w:w="4367" w:type="dxa"/>
          </w:tcPr>
          <w:p w14:paraId="2680D78F" w14:textId="77777777" w:rsidR="0047414E" w:rsidRDefault="0047414E" w:rsidP="0047414E">
            <w:pPr>
              <w:pStyle w:val="HTMLPreformatted"/>
              <w:shd w:val="clear" w:color="auto" w:fill="FFFFFF"/>
              <w:spacing w:line="244" w:lineRule="atLeast"/>
              <w:ind w:left="78"/>
              <w:rPr>
                <w:color w:val="333333"/>
              </w:rPr>
            </w:pPr>
            <w:r>
              <w:rPr>
                <w:color w:val="333333"/>
              </w:rPr>
              <w:t>variable age gender        job</w:t>
            </w:r>
          </w:p>
          <w:p w14:paraId="37DA5EBE" w14:textId="77777777" w:rsidR="0047414E" w:rsidRDefault="0047414E" w:rsidP="0047414E">
            <w:pPr>
              <w:pStyle w:val="HTMLPreformatted"/>
              <w:shd w:val="clear" w:color="auto" w:fill="FFFFFF"/>
              <w:spacing w:line="244" w:lineRule="atLeast"/>
              <w:ind w:left="78"/>
              <w:rPr>
                <w:color w:val="333333"/>
              </w:rPr>
            </w:pPr>
            <w:r>
              <w:rPr>
                <w:color w:val="333333"/>
              </w:rPr>
              <w:t xml:space="preserve">name                          </w:t>
            </w:r>
          </w:p>
          <w:p w14:paraId="4F71780A" w14:textId="77777777" w:rsidR="0047414E" w:rsidRDefault="0047414E" w:rsidP="0047414E">
            <w:pPr>
              <w:pStyle w:val="HTMLPreformatted"/>
              <w:shd w:val="clear" w:color="auto" w:fill="FFFFFF"/>
              <w:spacing w:line="244" w:lineRule="atLeast"/>
              <w:ind w:left="78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alice</w:t>
            </w:r>
            <w:proofErr w:type="spellEnd"/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0000DD"/>
              </w:rPr>
              <w:t>19</w:t>
            </w:r>
            <w:r>
              <w:rPr>
                <w:color w:val="333333"/>
              </w:rPr>
              <w:t xml:space="preserve">      F    student</w:t>
            </w:r>
          </w:p>
          <w:p w14:paraId="4F16E961" w14:textId="77777777" w:rsidR="0047414E" w:rsidRDefault="0047414E" w:rsidP="0047414E">
            <w:pPr>
              <w:pStyle w:val="HTMLPreformatted"/>
              <w:shd w:val="clear" w:color="auto" w:fill="FFFFFF"/>
              <w:spacing w:line="244" w:lineRule="atLeast"/>
              <w:ind w:left="78"/>
              <w:rPr>
                <w:color w:val="333333"/>
              </w:rPr>
            </w:pPr>
            <w:r>
              <w:rPr>
                <w:color w:val="333333"/>
              </w:rPr>
              <w:t xml:space="preserve">eric      </w:t>
            </w:r>
            <w:r>
              <w:rPr>
                <w:b/>
                <w:bCs/>
                <w:color w:val="0000DD"/>
              </w:rPr>
              <w:t>22</w:t>
            </w:r>
            <w:r>
              <w:rPr>
                <w:color w:val="333333"/>
              </w:rPr>
              <w:t xml:space="preserve">      M    student</w:t>
            </w:r>
          </w:p>
          <w:p w14:paraId="3D040E99" w14:textId="77777777" w:rsidR="0047414E" w:rsidRDefault="0047414E" w:rsidP="0047414E">
            <w:pPr>
              <w:pStyle w:val="HTMLPreformatted"/>
              <w:shd w:val="clear" w:color="auto" w:fill="FFFFFF"/>
              <w:spacing w:line="244" w:lineRule="atLeast"/>
              <w:ind w:left="78"/>
              <w:rPr>
                <w:color w:val="333333"/>
              </w:rPr>
            </w:pPr>
            <w:r>
              <w:rPr>
                <w:color w:val="333333"/>
              </w:rPr>
              <w:t xml:space="preserve">john      </w:t>
            </w:r>
            <w:r>
              <w:rPr>
                <w:b/>
                <w:bCs/>
                <w:color w:val="0000DD"/>
              </w:rPr>
              <w:t>26</w:t>
            </w:r>
            <w:r>
              <w:rPr>
                <w:color w:val="333333"/>
              </w:rPr>
              <w:t xml:space="preserve">      M    student</w:t>
            </w:r>
          </w:p>
          <w:p w14:paraId="5FB0CDAF" w14:textId="77777777" w:rsidR="0047414E" w:rsidRDefault="0047414E" w:rsidP="0047414E">
            <w:pPr>
              <w:pStyle w:val="HTMLPreformatted"/>
              <w:shd w:val="clear" w:color="auto" w:fill="FFFFFF"/>
              <w:spacing w:line="244" w:lineRule="atLeast"/>
              <w:ind w:left="78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julie</w:t>
            </w:r>
            <w:proofErr w:type="spellEnd"/>
            <w:r>
              <w:rPr>
                <w:color w:val="333333"/>
              </w:rPr>
              <w:t xml:space="preserve">     </w:t>
            </w:r>
            <w:r>
              <w:rPr>
                <w:b/>
                <w:bCs/>
                <w:color w:val="0000DD"/>
              </w:rPr>
              <w:t>44</w:t>
            </w:r>
            <w:r>
              <w:rPr>
                <w:color w:val="333333"/>
              </w:rPr>
              <w:t xml:space="preserve">      </w:t>
            </w:r>
            <w:proofErr w:type="gramStart"/>
            <w:r>
              <w:rPr>
                <w:color w:val="333333"/>
              </w:rPr>
              <w:t>F  scientist</w:t>
            </w:r>
            <w:proofErr w:type="gramEnd"/>
          </w:p>
          <w:p w14:paraId="1CCFA511" w14:textId="77777777" w:rsidR="0047414E" w:rsidRDefault="0047414E" w:rsidP="0047414E">
            <w:pPr>
              <w:pStyle w:val="HTMLPreformatted"/>
              <w:shd w:val="clear" w:color="auto" w:fill="FFFFFF"/>
              <w:spacing w:line="244" w:lineRule="atLeast"/>
              <w:ind w:left="78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paul</w:t>
            </w:r>
            <w:proofErr w:type="spellEnd"/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00DD"/>
              </w:rPr>
              <w:t>58</w:t>
            </w:r>
            <w:r>
              <w:rPr>
                <w:color w:val="333333"/>
              </w:rPr>
              <w:t xml:space="preserve">      F    manager</w:t>
            </w:r>
          </w:p>
          <w:p w14:paraId="3455705D" w14:textId="3D082421" w:rsidR="0047414E" w:rsidRDefault="0047414E" w:rsidP="0047414E">
            <w:pPr>
              <w:pStyle w:val="HTMLPreformatted"/>
              <w:shd w:val="clear" w:color="auto" w:fill="FFFFFF"/>
              <w:spacing w:line="244" w:lineRule="atLeast"/>
              <w:ind w:left="78"/>
              <w:rPr>
                <w:color w:val="333333"/>
              </w:rPr>
            </w:pPr>
            <w:r>
              <w:rPr>
                <w:color w:val="333333"/>
              </w:rPr>
              <w:t xml:space="preserve">peter     </w:t>
            </w:r>
            <w:r>
              <w:rPr>
                <w:b/>
                <w:bCs/>
                <w:color w:val="0000DD"/>
              </w:rPr>
              <w:t>33</w:t>
            </w:r>
            <w:r>
              <w:rPr>
                <w:color w:val="333333"/>
              </w:rPr>
              <w:t xml:space="preserve">      M   engineer</w:t>
            </w:r>
          </w:p>
        </w:tc>
      </w:tr>
    </w:tbl>
    <w:p w14:paraId="51C48B7C" w14:textId="3C52A620" w:rsidR="00274DAE" w:rsidRDefault="00274DAE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9BBF377" w14:textId="4996E844" w:rsidR="0047414E" w:rsidRDefault="0047414E" w:rsidP="0047414E">
      <w:pPr>
        <w:rPr>
          <w:rFonts w:ascii="Times New Roman" w:hAnsi="Times New Roman" w:cs="Times New Roman"/>
          <w:b/>
          <w:bCs/>
          <w:sz w:val="29"/>
          <w:szCs w:val="29"/>
        </w:rPr>
      </w:pPr>
      <w:proofErr w:type="gramStart"/>
      <w:r w:rsidRPr="0047414E">
        <w:rPr>
          <w:rFonts w:ascii="Times New Roman" w:hAnsi="Times New Roman" w:cs="Times New Roman"/>
          <w:b/>
          <w:bCs/>
          <w:sz w:val="29"/>
          <w:szCs w:val="29"/>
        </w:rPr>
        <w:t>Summarizing</w:t>
      </w:r>
      <w:r>
        <w:rPr>
          <w:rFonts w:ascii="Times New Roman" w:hAnsi="Times New Roman" w:cs="Times New Roman"/>
          <w:b/>
          <w:bCs/>
          <w:sz w:val="29"/>
          <w:szCs w:val="29"/>
        </w:rPr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8967"/>
      </w:tblGrid>
      <w:tr w:rsidR="0047414E" w:rsidRPr="0047414E" w14:paraId="7293F2BA" w14:textId="77777777" w:rsidTr="00474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83E7" w14:textId="76AF48F1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5C14E253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  <w:p w14:paraId="283B66D7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3</w:t>
            </w:r>
          </w:p>
          <w:p w14:paraId="09E51409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4</w:t>
            </w:r>
          </w:p>
          <w:p w14:paraId="343E4D26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5</w:t>
            </w:r>
          </w:p>
          <w:p w14:paraId="55228744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6</w:t>
            </w:r>
          </w:p>
          <w:p w14:paraId="28AC1B17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7</w:t>
            </w:r>
          </w:p>
          <w:p w14:paraId="6D97FD98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8</w:t>
            </w:r>
          </w:p>
          <w:p w14:paraId="7AE8B1EB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9</w:t>
            </w:r>
          </w:p>
          <w:p w14:paraId="4BFE6E65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10</w:t>
            </w:r>
          </w:p>
          <w:p w14:paraId="7ADDF36D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11</w:t>
            </w:r>
          </w:p>
          <w:p w14:paraId="2FD09B87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12</w:t>
            </w:r>
          </w:p>
          <w:p w14:paraId="70EB587D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FAEBA6F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#Summarizing</w:t>
            </w:r>
          </w:p>
          <w:p w14:paraId="3D32F417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 </w:t>
            </w:r>
            <w:proofErr w:type="gramStart"/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examine</w:t>
            </w:r>
            <w:proofErr w:type="gramEnd"/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 the users data</w:t>
            </w:r>
          </w:p>
          <w:p w14:paraId="66CADFEF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0FFDBBE7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users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print the first 30 and last 30 rows</w:t>
            </w:r>
          </w:p>
          <w:p w14:paraId="141E4BDC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AA22FF"/>
                <w:sz w:val="20"/>
              </w:rPr>
              <w:t>type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(users)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 </w:t>
            </w:r>
            <w:proofErr w:type="spellStart"/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DataFrame</w:t>
            </w:r>
            <w:proofErr w:type="spellEnd"/>
          </w:p>
          <w:p w14:paraId="69510093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head</w:t>
            </w:r>
            <w:proofErr w:type="spellEnd"/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print the first 5 rows</w:t>
            </w:r>
          </w:p>
          <w:p w14:paraId="638FF672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tail</w:t>
            </w:r>
            <w:proofErr w:type="spellEnd"/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print the last 5 rows</w:t>
            </w:r>
          </w:p>
          <w:p w14:paraId="24EE5499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index</w:t>
            </w:r>
            <w:proofErr w:type="spellEnd"/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"the index" (aka "the labels")</w:t>
            </w:r>
          </w:p>
          <w:p w14:paraId="66303B9C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columns</w:t>
            </w:r>
            <w:proofErr w:type="spellEnd"/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column names (which is "an index")</w:t>
            </w:r>
          </w:p>
          <w:p w14:paraId="636BBB31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dtypes</w:t>
            </w:r>
            <w:proofErr w:type="spellEnd"/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data types of each column</w:t>
            </w:r>
          </w:p>
          <w:p w14:paraId="36F939BE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shape</w:t>
            </w:r>
            <w:proofErr w:type="spellEnd"/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number of rows and columns</w:t>
            </w:r>
          </w:p>
          <w:p w14:paraId="1228F9EE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values</w:t>
            </w:r>
            <w:proofErr w:type="spellEnd"/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 underlying </w:t>
            </w:r>
            <w:proofErr w:type="spellStart"/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numpy</w:t>
            </w:r>
            <w:proofErr w:type="spellEnd"/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 array</w:t>
            </w:r>
          </w:p>
          <w:p w14:paraId="4908D303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info(</w:t>
            </w:r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concise summary (includes memory usage as of pandas 0.15.0)</w:t>
            </w:r>
          </w:p>
        </w:tc>
      </w:tr>
    </w:tbl>
    <w:p w14:paraId="3D595397" w14:textId="0867445E" w:rsidR="0047414E" w:rsidRDefault="0047414E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CB66E69" w14:textId="7827E1FF" w:rsidR="0047414E" w:rsidRDefault="0047414E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Out </w:t>
      </w: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Put :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83"/>
      </w:tblGrid>
      <w:tr w:rsidR="0047414E" w14:paraId="41913505" w14:textId="77777777" w:rsidTr="0047414E">
        <w:tblPrEx>
          <w:tblCellMar>
            <w:top w:w="0" w:type="dxa"/>
            <w:bottom w:w="0" w:type="dxa"/>
          </w:tblCellMar>
        </w:tblPrEx>
        <w:trPr>
          <w:trHeight w:val="2930"/>
        </w:trPr>
        <w:tc>
          <w:tcPr>
            <w:tcW w:w="4883" w:type="dxa"/>
          </w:tcPr>
          <w:p w14:paraId="7AABEA2A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r>
              <w:rPr>
                <w:color w:val="666666"/>
              </w:rPr>
              <w:t>&lt;</w:t>
            </w:r>
            <w:r>
              <w:rPr>
                <w:b/>
                <w:bCs/>
                <w:color w:val="AA22FF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bdr w:val="single" w:sz="6" w:space="0" w:color="FF0000" w:frame="1"/>
              </w:rPr>
              <w:t>'</w:t>
            </w:r>
            <w:proofErr w:type="spellStart"/>
            <w:proofErr w:type="gramStart"/>
            <w:r>
              <w:rPr>
                <w:color w:val="0000FF"/>
              </w:rPr>
              <w:t>pandas</w:t>
            </w:r>
            <w:r>
              <w:rPr>
                <w:color w:val="666666"/>
              </w:rPr>
              <w:t>.</w:t>
            </w:r>
            <w:r>
              <w:rPr>
                <w:color w:val="333333"/>
              </w:rPr>
              <w:t>core</w:t>
            </w:r>
            <w:proofErr w:type="gramEnd"/>
            <w:r>
              <w:rPr>
                <w:color w:val="666666"/>
              </w:rPr>
              <w:t>.</w:t>
            </w:r>
            <w:r>
              <w:rPr>
                <w:color w:val="333333"/>
              </w:rPr>
              <w:t>frame</w:t>
            </w:r>
            <w:r>
              <w:rPr>
                <w:color w:val="666666"/>
              </w:rPr>
              <w:t>.</w:t>
            </w:r>
            <w:r>
              <w:rPr>
                <w:color w:val="333333"/>
              </w:rPr>
              <w:t>DataFrame</w:t>
            </w:r>
            <w:proofErr w:type="spellEnd"/>
            <w:r>
              <w:rPr>
                <w:color w:val="BB4444"/>
              </w:rPr>
              <w:t>'&gt;</w:t>
            </w:r>
          </w:p>
          <w:p w14:paraId="304335EF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r>
              <w:rPr>
                <w:color w:val="333333"/>
              </w:rPr>
              <w:t xml:space="preserve">Int64Index: </w:t>
            </w:r>
            <w:r>
              <w:rPr>
                <w:color w:val="666666"/>
              </w:rPr>
              <w:t>6</w:t>
            </w:r>
            <w:r>
              <w:rPr>
                <w:color w:val="333333"/>
              </w:rPr>
              <w:t xml:space="preserve"> entries, 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 xml:space="preserve"> to </w:t>
            </w:r>
            <w:r>
              <w:rPr>
                <w:color w:val="666666"/>
              </w:rPr>
              <w:t>1</w:t>
            </w:r>
          </w:p>
          <w:p w14:paraId="1D78E23A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r>
              <w:rPr>
                <w:color w:val="333333"/>
              </w:rPr>
              <w:t xml:space="preserve">Data columns (total </w:t>
            </w:r>
            <w:r>
              <w:rPr>
                <w:color w:val="666666"/>
              </w:rPr>
              <w:t>4</w:t>
            </w:r>
            <w:r>
              <w:rPr>
                <w:color w:val="333333"/>
              </w:rPr>
              <w:t xml:space="preserve"> columns):</w:t>
            </w:r>
          </w:p>
          <w:p w14:paraId="418B7ABA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i/>
                <w:iCs/>
                <w:color w:val="008800"/>
              </w:rPr>
              <w:t xml:space="preserve">#   </w:t>
            </w:r>
            <w:proofErr w:type="gramStart"/>
            <w:r>
              <w:rPr>
                <w:i/>
                <w:iCs/>
                <w:color w:val="008800"/>
              </w:rPr>
              <w:t>Column  Non</w:t>
            </w:r>
            <w:proofErr w:type="gramEnd"/>
            <w:r>
              <w:rPr>
                <w:i/>
                <w:iCs/>
                <w:color w:val="008800"/>
              </w:rPr>
              <w:t xml:space="preserve">-Null Count  </w:t>
            </w:r>
            <w:proofErr w:type="spellStart"/>
            <w:r>
              <w:rPr>
                <w:i/>
                <w:iCs/>
                <w:color w:val="008800"/>
              </w:rPr>
              <w:t>Dtype</w:t>
            </w:r>
            <w:proofErr w:type="spellEnd"/>
            <w:r>
              <w:rPr>
                <w:i/>
                <w:iCs/>
                <w:color w:val="008800"/>
              </w:rPr>
              <w:t xml:space="preserve"> </w:t>
            </w:r>
          </w:p>
          <w:p w14:paraId="1EEFF921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r>
              <w:rPr>
                <w:color w:val="666666"/>
              </w:rPr>
              <w:t>---</w:t>
            </w:r>
            <w:r>
              <w:rPr>
                <w:color w:val="333333"/>
              </w:rPr>
              <w:t xml:space="preserve">  </w:t>
            </w:r>
            <w:r>
              <w:rPr>
                <w:color w:val="666666"/>
              </w:rPr>
              <w:t>------</w:t>
            </w:r>
            <w:r>
              <w:rPr>
                <w:color w:val="333333"/>
              </w:rPr>
              <w:t xml:space="preserve">  </w:t>
            </w:r>
            <w:r>
              <w:rPr>
                <w:color w:val="666666"/>
              </w:rPr>
              <w:t>--------------</w:t>
            </w:r>
            <w:r>
              <w:rPr>
                <w:color w:val="333333"/>
              </w:rPr>
              <w:t xml:space="preserve">  </w:t>
            </w:r>
            <w:r>
              <w:rPr>
                <w:color w:val="666666"/>
              </w:rPr>
              <w:t>-----</w:t>
            </w:r>
            <w:r>
              <w:rPr>
                <w:color w:val="333333"/>
              </w:rPr>
              <w:t xml:space="preserve"> </w:t>
            </w:r>
          </w:p>
          <w:p w14:paraId="77352C5E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 xml:space="preserve">   name    </w:t>
            </w:r>
            <w:r>
              <w:rPr>
                <w:color w:val="666666"/>
              </w:rPr>
              <w:t>6</w:t>
            </w:r>
            <w:r>
              <w:rPr>
                <w:color w:val="333333"/>
              </w:rPr>
              <w:t xml:space="preserve"> non</w:t>
            </w:r>
            <w:r>
              <w:rPr>
                <w:color w:val="666666"/>
              </w:rPr>
              <w:t>-</w:t>
            </w:r>
            <w:r>
              <w:rPr>
                <w:color w:val="333333"/>
              </w:rPr>
              <w:t xml:space="preserve">null      </w:t>
            </w:r>
            <w:r>
              <w:rPr>
                <w:color w:val="AA22FF"/>
              </w:rPr>
              <w:t>object</w:t>
            </w:r>
          </w:p>
          <w:p w14:paraId="4DF419FE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333333"/>
              </w:rPr>
              <w:t xml:space="preserve">   age     </w:t>
            </w:r>
            <w:r>
              <w:rPr>
                <w:color w:val="666666"/>
              </w:rPr>
              <w:t>6</w:t>
            </w:r>
            <w:r>
              <w:rPr>
                <w:color w:val="333333"/>
              </w:rPr>
              <w:t xml:space="preserve"> non</w:t>
            </w:r>
            <w:r>
              <w:rPr>
                <w:color w:val="666666"/>
              </w:rPr>
              <w:t>-</w:t>
            </w:r>
            <w:r>
              <w:rPr>
                <w:color w:val="333333"/>
              </w:rPr>
              <w:t xml:space="preserve">null      int64 </w:t>
            </w:r>
          </w:p>
          <w:p w14:paraId="28960B41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2</w:t>
            </w:r>
            <w:r>
              <w:rPr>
                <w:color w:val="333333"/>
              </w:rPr>
              <w:t xml:space="preserve">   </w:t>
            </w:r>
            <w:proofErr w:type="gramStart"/>
            <w:r>
              <w:rPr>
                <w:color w:val="333333"/>
              </w:rPr>
              <w:t xml:space="preserve">gender  </w:t>
            </w:r>
            <w:r>
              <w:rPr>
                <w:color w:val="666666"/>
              </w:rPr>
              <w:t>6</w:t>
            </w:r>
            <w:proofErr w:type="gramEnd"/>
            <w:r>
              <w:rPr>
                <w:color w:val="333333"/>
              </w:rPr>
              <w:t xml:space="preserve"> non</w:t>
            </w:r>
            <w:r>
              <w:rPr>
                <w:color w:val="666666"/>
              </w:rPr>
              <w:t>-</w:t>
            </w:r>
            <w:r>
              <w:rPr>
                <w:color w:val="333333"/>
              </w:rPr>
              <w:t xml:space="preserve">null      </w:t>
            </w:r>
            <w:r>
              <w:rPr>
                <w:color w:val="AA22FF"/>
              </w:rPr>
              <w:t>object</w:t>
            </w:r>
          </w:p>
          <w:p w14:paraId="1F3A7842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3</w:t>
            </w:r>
            <w:r>
              <w:rPr>
                <w:color w:val="333333"/>
              </w:rPr>
              <w:t xml:space="preserve">   job     </w:t>
            </w:r>
            <w:r>
              <w:rPr>
                <w:color w:val="666666"/>
              </w:rPr>
              <w:t>6</w:t>
            </w:r>
            <w:r>
              <w:rPr>
                <w:color w:val="333333"/>
              </w:rPr>
              <w:t xml:space="preserve"> non</w:t>
            </w:r>
            <w:r>
              <w:rPr>
                <w:color w:val="666666"/>
              </w:rPr>
              <w:t>-</w:t>
            </w:r>
            <w:r>
              <w:rPr>
                <w:color w:val="333333"/>
              </w:rPr>
              <w:t xml:space="preserve">null      </w:t>
            </w:r>
            <w:r>
              <w:rPr>
                <w:color w:val="AA22FF"/>
              </w:rPr>
              <w:t>object</w:t>
            </w:r>
          </w:p>
          <w:p w14:paraId="212445EF" w14:textId="77777777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dtypes</w:t>
            </w:r>
            <w:proofErr w:type="spellEnd"/>
            <w:r>
              <w:rPr>
                <w:color w:val="333333"/>
              </w:rPr>
              <w:t>: int64(</w:t>
            </w:r>
            <w:r>
              <w:rPr>
                <w:color w:val="666666"/>
              </w:rPr>
              <w:t>1</w:t>
            </w:r>
            <w:r>
              <w:rPr>
                <w:color w:val="333333"/>
              </w:rPr>
              <w:t xml:space="preserve">), </w:t>
            </w:r>
            <w:proofErr w:type="gramStart"/>
            <w:r>
              <w:rPr>
                <w:color w:val="AA22FF"/>
              </w:rPr>
              <w:t>object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666666"/>
              </w:rPr>
              <w:t>3</w:t>
            </w:r>
            <w:r>
              <w:rPr>
                <w:color w:val="333333"/>
              </w:rPr>
              <w:t>)</w:t>
            </w:r>
          </w:p>
          <w:p w14:paraId="14956004" w14:textId="78568A26" w:rsidR="0047414E" w:rsidRDefault="0047414E" w:rsidP="0047414E">
            <w:pPr>
              <w:pStyle w:val="HTMLPreformatted"/>
              <w:shd w:val="clear" w:color="auto" w:fill="F8F8F8"/>
              <w:spacing w:line="244" w:lineRule="atLeast"/>
              <w:ind w:left="-18"/>
              <w:rPr>
                <w:color w:val="666666"/>
              </w:rPr>
            </w:pPr>
            <w:r>
              <w:rPr>
                <w:color w:val="333333"/>
              </w:rPr>
              <w:t xml:space="preserve">memory usage: </w:t>
            </w:r>
            <w:r>
              <w:rPr>
                <w:color w:val="666666"/>
              </w:rPr>
              <w:t>240.0+</w:t>
            </w:r>
            <w:r>
              <w:rPr>
                <w:color w:val="333333"/>
              </w:rPr>
              <w:t xml:space="preserve"> </w:t>
            </w:r>
            <w:r>
              <w:rPr>
                <w:color w:val="AA22FF"/>
              </w:rPr>
              <w:t>bytes</w:t>
            </w:r>
          </w:p>
        </w:tc>
      </w:tr>
    </w:tbl>
    <w:p w14:paraId="2D15F783" w14:textId="7B630813" w:rsidR="0047414E" w:rsidRDefault="0047414E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139AEAD" w14:textId="117BF7F7" w:rsidR="0047414E" w:rsidRPr="006D5578" w:rsidRDefault="0047414E" w:rsidP="0047414E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D5578">
        <w:rPr>
          <w:rFonts w:ascii="Times New Roman" w:hAnsi="Times New Roman" w:cs="Times New Roman"/>
          <w:b/>
          <w:bCs/>
          <w:sz w:val="29"/>
          <w:szCs w:val="29"/>
        </w:rPr>
        <w:t xml:space="preserve">Columns </w:t>
      </w:r>
      <w:proofErr w:type="gramStart"/>
      <w:r w:rsidRPr="006D5578">
        <w:rPr>
          <w:rFonts w:ascii="Times New Roman" w:hAnsi="Times New Roman" w:cs="Times New Roman"/>
          <w:b/>
          <w:bCs/>
          <w:sz w:val="29"/>
          <w:szCs w:val="29"/>
        </w:rPr>
        <w:t>selection</w:t>
      </w:r>
      <w:r w:rsidR="006D5578">
        <w:rPr>
          <w:rFonts w:ascii="Times New Roman" w:hAnsi="Times New Roman" w:cs="Times New Roman"/>
          <w:b/>
          <w:bCs/>
          <w:sz w:val="29"/>
          <w:szCs w:val="29"/>
        </w:rPr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6687"/>
      </w:tblGrid>
      <w:tr w:rsidR="0047414E" w:rsidRPr="0047414E" w14:paraId="626D2AB7" w14:textId="77777777" w:rsidTr="004741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2598" w14:textId="646D6302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60AA16A0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  <w:p w14:paraId="7832F33B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3</w:t>
            </w:r>
          </w:p>
          <w:p w14:paraId="55AA08FB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4</w:t>
            </w:r>
          </w:p>
          <w:p w14:paraId="77276A69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5</w:t>
            </w:r>
          </w:p>
          <w:p w14:paraId="3E2A2732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6</w:t>
            </w:r>
          </w:p>
          <w:p w14:paraId="722E761D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7</w:t>
            </w:r>
          </w:p>
          <w:p w14:paraId="7B762547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8</w:t>
            </w:r>
          </w:p>
          <w:p w14:paraId="7E81009C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9</w:t>
            </w:r>
          </w:p>
          <w:p w14:paraId="36016F90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021A9C5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##Columns selection</w:t>
            </w:r>
          </w:p>
          <w:p w14:paraId="567AEF30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4536F1C2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users[</w:t>
            </w:r>
            <w:r w:rsidRPr="0047414E">
              <w:rPr>
                <w:rFonts w:ascii="Courier New" w:eastAsia="Times New Roman" w:hAnsi="Courier New" w:cs="Courier New"/>
                <w:color w:val="BB4444"/>
                <w:sz w:val="20"/>
              </w:rPr>
              <w:t>'gender'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select one column</w:t>
            </w:r>
          </w:p>
          <w:p w14:paraId="67E579D7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AA22FF"/>
                <w:sz w:val="20"/>
              </w:rPr>
              <w:t>type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(users[</w:t>
            </w:r>
            <w:r w:rsidRPr="0047414E">
              <w:rPr>
                <w:rFonts w:ascii="Courier New" w:eastAsia="Times New Roman" w:hAnsi="Courier New" w:cs="Courier New"/>
                <w:color w:val="BB4444"/>
                <w:sz w:val="20"/>
              </w:rPr>
              <w:t>'gender'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])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Series</w:t>
            </w:r>
          </w:p>
          <w:p w14:paraId="69800931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gender</w:t>
            </w:r>
            <w:proofErr w:type="spellEnd"/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 select one column using the </w:t>
            </w:r>
            <w:proofErr w:type="spellStart"/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DataFrame</w:t>
            </w:r>
            <w:proofErr w:type="spellEnd"/>
          </w:p>
          <w:p w14:paraId="6FED7FB4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 </w:t>
            </w:r>
            <w:proofErr w:type="gramStart"/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select</w:t>
            </w:r>
            <w:proofErr w:type="gramEnd"/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 multiple columns</w:t>
            </w:r>
          </w:p>
          <w:p w14:paraId="0549139B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users[</w:t>
            </w:r>
            <w:proofErr w:type="gram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47414E">
              <w:rPr>
                <w:rFonts w:ascii="Courier New" w:eastAsia="Times New Roman" w:hAnsi="Courier New" w:cs="Courier New"/>
                <w:color w:val="BB4444"/>
                <w:sz w:val="20"/>
              </w:rPr>
              <w:t>'age'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7414E">
              <w:rPr>
                <w:rFonts w:ascii="Courier New" w:eastAsia="Times New Roman" w:hAnsi="Courier New" w:cs="Courier New"/>
                <w:color w:val="BB4444"/>
                <w:sz w:val="20"/>
              </w:rPr>
              <w:t>'gender'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]]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select two columns</w:t>
            </w:r>
          </w:p>
          <w:p w14:paraId="5F81D47C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my_cols</w:t>
            </w:r>
            <w:proofErr w:type="spell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47414E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[</w:t>
            </w:r>
            <w:r w:rsidRPr="0047414E">
              <w:rPr>
                <w:rFonts w:ascii="Courier New" w:eastAsia="Times New Roman" w:hAnsi="Courier New" w:cs="Courier New"/>
                <w:color w:val="BB4444"/>
                <w:sz w:val="20"/>
              </w:rPr>
              <w:t>'age'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47414E">
              <w:rPr>
                <w:rFonts w:ascii="Courier New" w:eastAsia="Times New Roman" w:hAnsi="Courier New" w:cs="Courier New"/>
                <w:color w:val="BB4444"/>
                <w:sz w:val="20"/>
              </w:rPr>
              <w:t>'gender'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or, create a list...</w:t>
            </w:r>
          </w:p>
          <w:p w14:paraId="12C17536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users[</w:t>
            </w:r>
            <w:proofErr w:type="spell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my_cols</w:t>
            </w:r>
            <w:proofErr w:type="spell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...and use that list to select columns</w:t>
            </w:r>
          </w:p>
          <w:p w14:paraId="22BA5C21" w14:textId="77777777" w:rsidR="0047414E" w:rsidRPr="0047414E" w:rsidRDefault="0047414E" w:rsidP="004741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47414E">
              <w:rPr>
                <w:rFonts w:ascii="Courier New" w:eastAsia="Times New Roman" w:hAnsi="Courier New" w:cs="Courier New"/>
                <w:color w:val="AA22FF"/>
                <w:sz w:val="20"/>
              </w:rPr>
              <w:t>type</w:t>
            </w:r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(users[</w:t>
            </w:r>
            <w:proofErr w:type="spellStart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>my_cols</w:t>
            </w:r>
            <w:proofErr w:type="spellEnd"/>
            <w:r w:rsidRPr="0047414E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]) </w:t>
            </w:r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 </w:t>
            </w:r>
            <w:proofErr w:type="spellStart"/>
            <w:r w:rsidRPr="0047414E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DataFrame</w:t>
            </w:r>
            <w:proofErr w:type="spellEnd"/>
          </w:p>
        </w:tc>
      </w:tr>
    </w:tbl>
    <w:p w14:paraId="41F40624" w14:textId="537C2C07" w:rsidR="0047414E" w:rsidRDefault="0047414E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DB1DC63" w14:textId="0EBE4823" w:rsidR="0047414E" w:rsidRDefault="0047414E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Out </w:t>
      </w: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Put :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tbl>
      <w:tblPr>
        <w:tblW w:w="54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"/>
        <w:gridCol w:w="5333"/>
      </w:tblGrid>
      <w:tr w:rsidR="0010156B" w:rsidRPr="0010156B" w14:paraId="1E77EB0C" w14:textId="77777777" w:rsidTr="0010156B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14:paraId="5FE35BD3" w14:textId="268E84A6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692BB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</w:pP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  <w:t>pandas</w:t>
            </w:r>
            <w:r w:rsidRPr="0010156B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  <w:t>core</w:t>
            </w:r>
            <w:proofErr w:type="gramEnd"/>
            <w:r w:rsidRPr="0010156B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  <w:t>frame</w:t>
            </w:r>
            <w:r w:rsidRPr="0010156B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</w:rPr>
              <w:t>DataFrame</w:t>
            </w:r>
            <w:proofErr w:type="spellEnd"/>
          </w:p>
        </w:tc>
      </w:tr>
    </w:tbl>
    <w:p w14:paraId="34E21EB0" w14:textId="792E3128" w:rsidR="0047414E" w:rsidRDefault="0047414E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C20D16D" w14:textId="0A5A0A35" w:rsidR="0010156B" w:rsidRPr="006D5578" w:rsidRDefault="0010156B" w:rsidP="0047414E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D5578">
        <w:rPr>
          <w:rFonts w:ascii="Times New Roman" w:hAnsi="Times New Roman" w:cs="Times New Roman"/>
          <w:b/>
          <w:bCs/>
          <w:sz w:val="29"/>
          <w:szCs w:val="29"/>
        </w:rPr>
        <w:t>Rows selection (basic</w:t>
      </w:r>
      <w:proofErr w:type="gramStart"/>
      <w:r w:rsidRPr="006D5578">
        <w:rPr>
          <w:rFonts w:ascii="Times New Roman" w:hAnsi="Times New Roman" w:cs="Times New Roman"/>
          <w:b/>
          <w:bCs/>
          <w:sz w:val="29"/>
          <w:szCs w:val="29"/>
        </w:rPr>
        <w:t>)</w:t>
      </w:r>
      <w:r w:rsidR="006D5578">
        <w:rPr>
          <w:rFonts w:ascii="Times New Roman" w:hAnsi="Times New Roman" w:cs="Times New Roman"/>
          <w:b/>
          <w:bCs/>
          <w:sz w:val="29"/>
          <w:szCs w:val="29"/>
        </w:rPr>
        <w:t xml:space="preserve"> :</w:t>
      </w:r>
      <w:proofErr w:type="gramEnd"/>
    </w:p>
    <w:p w14:paraId="0B12C2C1" w14:textId="1F5C72E0" w:rsidR="0010156B" w:rsidRDefault="0010156B" w:rsidP="0047414E">
      <w:pPr>
        <w:rPr>
          <w:rFonts w:ascii="CharterBT-Roman" w:hAnsi="CharterBT-Roman" w:cs="CharterBT-Roman"/>
          <w:szCs w:val="22"/>
        </w:rPr>
      </w:pPr>
      <w:proofErr w:type="spellStart"/>
      <w:r>
        <w:rPr>
          <w:rFonts w:ascii="CharterBT-Roman" w:hAnsi="CharterBT-Roman" w:cs="CharterBT-Roman"/>
          <w:szCs w:val="22"/>
        </w:rPr>
        <w:t>iloc</w:t>
      </w:r>
      <w:proofErr w:type="spellEnd"/>
      <w:r>
        <w:rPr>
          <w:rFonts w:ascii="CharterBT-Roman" w:hAnsi="CharterBT-Roman" w:cs="CharterBT-Roman"/>
          <w:szCs w:val="22"/>
        </w:rPr>
        <w:t xml:space="preserve"> is strictly integer position based</w:t>
      </w:r>
      <w:r>
        <w:rPr>
          <w:rFonts w:ascii="CharterBT-Roman" w:hAnsi="CharterBT-Roman" w:cs="CharterBT-Roman"/>
          <w:szCs w:val="22"/>
        </w:rPr>
        <w:t>,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7887"/>
      </w:tblGrid>
      <w:tr w:rsidR="0010156B" w:rsidRPr="0010156B" w14:paraId="63332128" w14:textId="77777777" w:rsidTr="00101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76A8" w14:textId="176B0D1B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1D8BE09A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2</w:t>
            </w:r>
          </w:p>
          <w:p w14:paraId="1A34380F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3</w:t>
            </w:r>
          </w:p>
          <w:p w14:paraId="60574F32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4</w:t>
            </w:r>
          </w:p>
          <w:p w14:paraId="10861067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5</w:t>
            </w:r>
          </w:p>
          <w:p w14:paraId="022FEDBA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6</w:t>
            </w:r>
          </w:p>
          <w:p w14:paraId="03BFB5CA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7</w:t>
            </w:r>
          </w:p>
          <w:p w14:paraId="6CADC938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8</w:t>
            </w:r>
          </w:p>
          <w:p w14:paraId="620D5B13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9</w:t>
            </w:r>
          </w:p>
          <w:p w14:paraId="356BCEA1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10</w:t>
            </w:r>
          </w:p>
          <w:p w14:paraId="03E2D175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F8A1640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##Rows selection (basic)</w:t>
            </w:r>
          </w:p>
          <w:p w14:paraId="5F84572F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## </w:t>
            </w:r>
            <w:proofErr w:type="spellStart"/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iloc</w:t>
            </w:r>
            <w:proofErr w:type="spellEnd"/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 is strictly integer position based</w:t>
            </w:r>
          </w:p>
          <w:p w14:paraId="7311A048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063ECDD1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copy</w:t>
            </w:r>
            <w:proofErr w:type="spellEnd"/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</w:p>
          <w:p w14:paraId="326A6E85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iloc</w:t>
            </w:r>
            <w:proofErr w:type="spellEnd"/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</w:t>
            </w: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first row</w:t>
            </w:r>
          </w:p>
          <w:p w14:paraId="381EA282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iloc</w:t>
            </w:r>
            <w:proofErr w:type="spellEnd"/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</w:t>
            </w: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first item of first row</w:t>
            </w:r>
          </w:p>
          <w:p w14:paraId="0A4D25EE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iloc</w:t>
            </w:r>
            <w:proofErr w:type="spellEnd"/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55</w:t>
            </w:r>
          </w:p>
          <w:p w14:paraId="4CB4C0A0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for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i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in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color w:val="AA22FF"/>
                <w:sz w:val="20"/>
              </w:rPr>
              <w:t>range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shape</w:t>
            </w:r>
            <w:proofErr w:type="spellEnd"/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]):</w:t>
            </w:r>
          </w:p>
          <w:p w14:paraId="4D4E978F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row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iloc</w:t>
            </w:r>
            <w:proofErr w:type="spellEnd"/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i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]</w:t>
            </w:r>
          </w:p>
          <w:p w14:paraId="5B193631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row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age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*=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100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setting a copy, and not the original frame data.</w:t>
            </w:r>
          </w:p>
          <w:p w14:paraId="7140EF8E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print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 </w:t>
            </w:r>
            <w:proofErr w:type="spellStart"/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df</w:t>
            </w:r>
            <w:proofErr w:type="spellEnd"/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 is not modified</w:t>
            </w:r>
          </w:p>
        </w:tc>
      </w:tr>
    </w:tbl>
    <w:p w14:paraId="38AFD105" w14:textId="00E290A4" w:rsidR="0010156B" w:rsidRDefault="0010156B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ED3902A" w14:textId="3C1EBE3E" w:rsidR="0010156B" w:rsidRDefault="0010156B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Out </w:t>
      </w: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Put :</w:t>
      </w:r>
      <w:proofErr w:type="gramEnd"/>
    </w:p>
    <w:tbl>
      <w:tblPr>
        <w:tblW w:w="49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4870"/>
      </w:tblGrid>
      <w:tr w:rsidR="0010156B" w:rsidRPr="0010156B" w14:paraId="7ABAF456" w14:textId="77777777" w:rsidTr="0010156B">
        <w:trPr>
          <w:trHeight w:val="1862"/>
          <w:tblCellSpacing w:w="15" w:type="dxa"/>
        </w:trPr>
        <w:tc>
          <w:tcPr>
            <w:tcW w:w="0" w:type="auto"/>
            <w:vAlign w:val="center"/>
            <w:hideMark/>
          </w:tcPr>
          <w:p w14:paraId="0A4D8017" w14:textId="59EACDF8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5A37A1A2" w14:textId="1FEC96B6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2340B54C" w14:textId="525E8202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0477D83D" w14:textId="0EAE61EB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04AF5569" w14:textId="52EF2A05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556C47ED" w14:textId="3C2BDDC1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36104470" w14:textId="79E70A14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E4166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name age gender job    height</w:t>
            </w:r>
          </w:p>
          <w:p w14:paraId="08BFAF30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55</w:t>
            </w:r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19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F   student  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165.0</w:t>
            </w:r>
          </w:p>
          <w:p w14:paraId="3CB082B4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1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john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26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M   student  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180.0</w:t>
            </w:r>
          </w:p>
          <w:p w14:paraId="5A930B0E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2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eric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22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M   student  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175.0</w:t>
            </w:r>
          </w:p>
          <w:p w14:paraId="561C05DB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3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paul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58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F   manager   </w:t>
            </w: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NaN</w:t>
            </w:r>
            <w:proofErr w:type="spellEnd"/>
          </w:p>
          <w:p w14:paraId="0C19805F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4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peter </w:t>
            </w:r>
            <w:proofErr w:type="gramStart"/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33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M</w:t>
            </w:r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engineer  </w:t>
            </w: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NaN</w:t>
            </w:r>
            <w:proofErr w:type="spellEnd"/>
          </w:p>
          <w:p w14:paraId="495E7FDF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5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julie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gramStart"/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44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F</w:t>
            </w:r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scientist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171.0</w:t>
            </w:r>
          </w:p>
          <w:p w14:paraId="495C732A" w14:textId="77777777" w:rsidR="0010156B" w:rsidRPr="0010156B" w:rsidRDefault="0010156B" w:rsidP="0010156B">
            <w:pPr>
              <w:spacing w:after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0275359B" w14:textId="3D94A9AA" w:rsidR="0010156B" w:rsidRDefault="0010156B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B3DBCB9" w14:textId="7DAA18E0" w:rsidR="0010156B" w:rsidRPr="006D5578" w:rsidRDefault="0010156B" w:rsidP="0047414E">
      <w:pPr>
        <w:rPr>
          <w:rFonts w:ascii="Times New Roman" w:hAnsi="Times New Roman" w:cs="Times New Roman"/>
          <w:b/>
          <w:bCs/>
          <w:sz w:val="29"/>
          <w:szCs w:val="29"/>
        </w:rPr>
      </w:pPr>
      <w:proofErr w:type="gramStart"/>
      <w:r w:rsidRPr="006D5578">
        <w:rPr>
          <w:rFonts w:ascii="Times New Roman" w:hAnsi="Times New Roman" w:cs="Times New Roman"/>
          <w:b/>
          <w:bCs/>
          <w:sz w:val="29"/>
          <w:szCs w:val="29"/>
        </w:rPr>
        <w:t>Sorting</w:t>
      </w:r>
      <w:r w:rsidR="006D5578">
        <w:rPr>
          <w:rFonts w:ascii="Times New Roman" w:hAnsi="Times New Roman" w:cs="Times New Roman"/>
          <w:b/>
          <w:bCs/>
          <w:sz w:val="29"/>
          <w:szCs w:val="29"/>
        </w:rPr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8727"/>
      </w:tblGrid>
      <w:tr w:rsidR="0010156B" w:rsidRPr="0010156B" w14:paraId="36721D3A" w14:textId="77777777" w:rsidTr="00101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FDAC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291D9085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6E3DFA68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  <w:p w14:paraId="5ABC5B8B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4</w:t>
            </w:r>
          </w:p>
          <w:p w14:paraId="0710D5C4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5</w:t>
            </w:r>
          </w:p>
          <w:p w14:paraId="2BE573C1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6</w:t>
            </w:r>
          </w:p>
          <w:p w14:paraId="1C968BC2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7</w:t>
            </w:r>
          </w:p>
          <w:p w14:paraId="567C4061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8</w:t>
            </w:r>
          </w:p>
          <w:p w14:paraId="77BEBE33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B93991F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## Sorting</w:t>
            </w:r>
          </w:p>
          <w:p w14:paraId="18661800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1FB37478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users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copy</w:t>
            </w:r>
            <w:proofErr w:type="spellEnd"/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</w:p>
          <w:p w14:paraId="4287E979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age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sort</w:t>
            </w:r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_values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() </w:t>
            </w: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only works for a Series</w:t>
            </w:r>
          </w:p>
          <w:p w14:paraId="7314A48A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sort</w:t>
            </w:r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_values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(by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BB4444"/>
                <w:sz w:val="20"/>
              </w:rPr>
              <w:t>'age'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sort rows by a specific column</w:t>
            </w:r>
          </w:p>
          <w:p w14:paraId="79F93D50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sort</w:t>
            </w:r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_values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(by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BB4444"/>
                <w:sz w:val="20"/>
              </w:rPr>
              <w:t>'age'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, ascending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AA22FF"/>
                <w:sz w:val="20"/>
              </w:rPr>
              <w:t>False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use descending order instead</w:t>
            </w:r>
          </w:p>
          <w:p w14:paraId="69B21794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sort</w:t>
            </w:r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_values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(by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10156B">
              <w:rPr>
                <w:rFonts w:ascii="Courier New" w:eastAsia="Times New Roman" w:hAnsi="Courier New" w:cs="Courier New"/>
                <w:color w:val="BB4444"/>
                <w:sz w:val="20"/>
              </w:rPr>
              <w:t>'job'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10156B">
              <w:rPr>
                <w:rFonts w:ascii="Courier New" w:eastAsia="Times New Roman" w:hAnsi="Courier New" w:cs="Courier New"/>
                <w:color w:val="BB4444"/>
                <w:sz w:val="20"/>
              </w:rPr>
              <w:t>'age'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]) </w:t>
            </w: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 sort by multiple columns</w:t>
            </w:r>
          </w:p>
          <w:p w14:paraId="703F69CC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spellStart"/>
            <w:proofErr w:type="gram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sort</w:t>
            </w:r>
            <w:proofErr w:type="gram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_values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(by</w:t>
            </w:r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[</w:t>
            </w:r>
            <w:r w:rsidRPr="0010156B">
              <w:rPr>
                <w:rFonts w:ascii="Courier New" w:eastAsia="Times New Roman" w:hAnsi="Courier New" w:cs="Courier New"/>
                <w:color w:val="BB4444"/>
                <w:sz w:val="20"/>
              </w:rPr>
              <w:t>'job'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10156B">
              <w:rPr>
                <w:rFonts w:ascii="Courier New" w:eastAsia="Times New Roman" w:hAnsi="Courier New" w:cs="Courier New"/>
                <w:color w:val="BB4444"/>
                <w:sz w:val="20"/>
              </w:rPr>
              <w:t>'age'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], </w:t>
            </w: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inplace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666666"/>
                <w:sz w:val="20"/>
              </w:rPr>
              <w:t>=</w:t>
            </w:r>
            <w:r w:rsidRPr="0010156B">
              <w:rPr>
                <w:rFonts w:ascii="Courier New" w:eastAsia="Times New Roman" w:hAnsi="Courier New" w:cs="Courier New"/>
                <w:color w:val="AA22FF"/>
                <w:sz w:val="20"/>
              </w:rPr>
              <w:t>True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) </w:t>
            </w:r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 xml:space="preserve"># modify </w:t>
            </w:r>
            <w:proofErr w:type="spellStart"/>
            <w:r w:rsidRPr="0010156B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df</w:t>
            </w:r>
            <w:proofErr w:type="spellEnd"/>
          </w:p>
          <w:p w14:paraId="4BCA9991" w14:textId="77777777" w:rsidR="0010156B" w:rsidRPr="0010156B" w:rsidRDefault="0010156B" w:rsidP="00101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10156B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print</w:t>
            </w:r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proofErr w:type="spellEnd"/>
            <w:r w:rsidRPr="0010156B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</w:tc>
      </w:tr>
    </w:tbl>
    <w:p w14:paraId="512754EA" w14:textId="45EA1EBB" w:rsidR="0010156B" w:rsidRDefault="0010156B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1A9BBBC" w14:textId="5ADC2467" w:rsidR="0010156B" w:rsidRDefault="0010156B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Out </w:t>
      </w: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Put :</w:t>
      </w:r>
      <w:proofErr w:type="gramEnd"/>
    </w:p>
    <w:tbl>
      <w:tblPr>
        <w:tblW w:w="53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7"/>
      </w:tblGrid>
      <w:tr w:rsidR="006D5578" w:rsidRPr="006D5578" w14:paraId="026C8B89" w14:textId="77777777" w:rsidTr="006D5578">
        <w:trPr>
          <w:trHeight w:val="2212"/>
          <w:tblCellSpacing w:w="15" w:type="dxa"/>
        </w:trPr>
        <w:tc>
          <w:tcPr>
            <w:tcW w:w="0" w:type="auto"/>
            <w:vAlign w:val="center"/>
            <w:hideMark/>
          </w:tcPr>
          <w:p w14:paraId="7567BCA4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</w:t>
            </w:r>
            <w:proofErr w:type="gramStart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name  age</w:t>
            </w:r>
            <w:proofErr w:type="gramEnd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gender        job</w:t>
            </w:r>
          </w:p>
          <w:p w14:paraId="27BCDC69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peter</w:t>
            </w:r>
            <w:proofErr w:type="gramEnd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</w:t>
            </w: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33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  M   engineer</w:t>
            </w:r>
          </w:p>
          <w:p w14:paraId="1360734D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1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</w:t>
            </w:r>
            <w:proofErr w:type="spellStart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paul</w:t>
            </w:r>
            <w:proofErr w:type="spellEnd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</w:t>
            </w: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58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  F    manager</w:t>
            </w:r>
          </w:p>
          <w:p w14:paraId="76340B90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1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julie</w:t>
            </w:r>
            <w:proofErr w:type="spellEnd"/>
            <w:proofErr w:type="gramEnd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</w:t>
            </w: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44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  F  scientist</w:t>
            </w:r>
          </w:p>
          <w:p w14:paraId="45AC952A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proofErr w:type="gramStart"/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</w:t>
            </w:r>
            <w:proofErr w:type="spellStart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alice</w:t>
            </w:r>
            <w:proofErr w:type="spellEnd"/>
            <w:proofErr w:type="gramEnd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</w:t>
            </w: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19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  F    student</w:t>
            </w:r>
          </w:p>
          <w:p w14:paraId="08E33DDC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0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eric   </w:t>
            </w: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22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  M    student</w:t>
            </w:r>
          </w:p>
          <w:p w14:paraId="10C8CCFC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1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john   </w:t>
            </w: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26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  M    student</w:t>
            </w:r>
          </w:p>
        </w:tc>
      </w:tr>
    </w:tbl>
    <w:p w14:paraId="4A6D79A8" w14:textId="15F1CDE9" w:rsidR="0010156B" w:rsidRDefault="0010156B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A9C7409" w14:textId="43446EBD" w:rsidR="006D5578" w:rsidRPr="006D5578" w:rsidRDefault="006D5578" w:rsidP="0047414E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D5578">
        <w:rPr>
          <w:rFonts w:ascii="Times New Roman" w:hAnsi="Times New Roman" w:cs="Times New Roman"/>
          <w:b/>
          <w:bCs/>
          <w:sz w:val="29"/>
          <w:szCs w:val="29"/>
        </w:rPr>
        <w:t xml:space="preserve">Descriptive </w:t>
      </w:r>
      <w:proofErr w:type="gramStart"/>
      <w:r w:rsidRPr="006D5578">
        <w:rPr>
          <w:rFonts w:ascii="Times New Roman" w:hAnsi="Times New Roman" w:cs="Times New Roman"/>
          <w:b/>
          <w:bCs/>
          <w:sz w:val="29"/>
          <w:szCs w:val="29"/>
        </w:rPr>
        <w:t>statistics</w:t>
      </w:r>
      <w:r>
        <w:rPr>
          <w:rFonts w:ascii="Times New Roman" w:hAnsi="Times New Roman" w:cs="Times New Roman"/>
          <w:b/>
          <w:bCs/>
          <w:sz w:val="29"/>
          <w:szCs w:val="29"/>
        </w:rPr>
        <w:t xml:space="preserve"> :</w:t>
      </w:r>
      <w:proofErr w:type="gramEnd"/>
    </w:p>
    <w:tbl>
      <w:tblPr>
        <w:tblpPr w:leftFromText="180" w:rightFromText="180" w:horzAnchor="margin" w:tblpY="750"/>
        <w:tblW w:w="52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4980"/>
      </w:tblGrid>
      <w:tr w:rsidR="006D5578" w:rsidRPr="006D5578" w14:paraId="73EDC7B3" w14:textId="77777777" w:rsidTr="006D5578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14:paraId="7F1C2F18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1</w:t>
            </w:r>
          </w:p>
          <w:p w14:paraId="7747A3E7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2</w:t>
            </w:r>
          </w:p>
          <w:p w14:paraId="1267BC3F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AD82F2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D5578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</w:rPr>
              <w:t>## Descriptive statistics</w:t>
            </w:r>
          </w:p>
          <w:p w14:paraId="0B855163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</w:p>
          <w:p w14:paraId="149003C8" w14:textId="77777777" w:rsidR="006D5578" w:rsidRPr="006D5578" w:rsidRDefault="006D5578" w:rsidP="006D5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</w:rPr>
            </w:pPr>
            <w:r w:rsidRPr="006D5578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</w:rPr>
              <w:t>print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(</w:t>
            </w:r>
            <w:proofErr w:type="spellStart"/>
            <w:proofErr w:type="gramStart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df</w:t>
            </w:r>
            <w:r w:rsidRPr="006D5578">
              <w:rPr>
                <w:rFonts w:ascii="Courier New" w:eastAsia="Times New Roman" w:hAnsi="Courier New" w:cs="Courier New"/>
                <w:color w:val="666666"/>
                <w:sz w:val="20"/>
              </w:rPr>
              <w:t>.</w:t>
            </w:r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describe</w:t>
            </w:r>
            <w:proofErr w:type="spellEnd"/>
            <w:proofErr w:type="gramEnd"/>
            <w:r w:rsidRPr="006D5578">
              <w:rPr>
                <w:rFonts w:ascii="Courier New" w:eastAsia="Times New Roman" w:hAnsi="Courier New" w:cs="Courier New"/>
                <w:color w:val="333333"/>
                <w:sz w:val="20"/>
              </w:rPr>
              <w:t>())</w:t>
            </w:r>
          </w:p>
        </w:tc>
      </w:tr>
    </w:tbl>
    <w:p w14:paraId="14D79D29" w14:textId="71C38ADA" w:rsidR="006D5578" w:rsidRDefault="006D5578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5B2B9C3" w14:textId="648D75AF" w:rsidR="006D5578" w:rsidRDefault="006D5578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1E8A08E" w14:textId="05C47A23" w:rsidR="006D5578" w:rsidRDefault="006D5578" w:rsidP="0047414E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Out </w:t>
      </w:r>
      <w:proofErr w:type="gramStart"/>
      <w:r>
        <w:rPr>
          <w:rFonts w:ascii="Times New Roman" w:hAnsi="Times New Roman" w:cs="Times New Roman"/>
          <w:b/>
          <w:bCs/>
          <w:sz w:val="27"/>
          <w:szCs w:val="27"/>
        </w:rPr>
        <w:t>Put :</w:t>
      </w:r>
      <w:proofErr w:type="gram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tbl>
      <w:tblPr>
        <w:tblW w:w="0" w:type="auto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612"/>
      </w:tblGrid>
      <w:tr w:rsidR="006D5578" w14:paraId="550C0B3B" w14:textId="77777777" w:rsidTr="006D5578">
        <w:tblPrEx>
          <w:tblCellMar>
            <w:top w:w="0" w:type="dxa"/>
            <w:bottom w:w="0" w:type="dxa"/>
          </w:tblCellMar>
        </w:tblPrEx>
        <w:trPr>
          <w:trHeight w:val="2378"/>
        </w:trPr>
        <w:tc>
          <w:tcPr>
            <w:tcW w:w="4612" w:type="dxa"/>
          </w:tcPr>
          <w:p w14:paraId="68226F9F" w14:textId="77777777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 age</w:t>
            </w:r>
          </w:p>
          <w:p w14:paraId="0C2119B5" w14:textId="77777777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count   6.000000</w:t>
            </w:r>
          </w:p>
          <w:p w14:paraId="6CE3DA4A" w14:textId="77777777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  33.666667</w:t>
            </w:r>
          </w:p>
          <w:p w14:paraId="7C3A4928" w14:textId="77777777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std    14.895189</w:t>
            </w:r>
          </w:p>
          <w:p w14:paraId="63158288" w14:textId="77777777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min    19.000000</w:t>
            </w:r>
          </w:p>
          <w:p w14:paraId="4B3D971D" w14:textId="77777777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25%    23.000000</w:t>
            </w:r>
          </w:p>
          <w:p w14:paraId="14DB091B" w14:textId="77777777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50%    29.500000</w:t>
            </w:r>
          </w:p>
          <w:p w14:paraId="31F914EB" w14:textId="77777777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75%    41.250000</w:t>
            </w:r>
          </w:p>
          <w:p w14:paraId="3BA4597B" w14:textId="77777777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max    58.000000</w:t>
            </w:r>
          </w:p>
          <w:p w14:paraId="20C58856" w14:textId="617BDEE2" w:rsidR="006D5578" w:rsidRDefault="006D5578" w:rsidP="006D557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5D8E3893" w14:textId="67A82841" w:rsidR="006D5578" w:rsidRDefault="006D5578" w:rsidP="006D5578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91D31BC" w14:textId="61A38FA7" w:rsidR="006D5578" w:rsidRDefault="00F81FC7" w:rsidP="006D5578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069D6AA" wp14:editId="36727FF4">
            <wp:extent cx="5410200" cy="2971800"/>
            <wp:effectExtent l="0" t="0" r="0" b="0"/>
            <wp:docPr id="1" name="Picture 1" descr="Intro to Pandas: how to manipulate Data in Python | Ironhack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 to Pandas: how to manipulate Data in Python | Ironhack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AAAA" w14:textId="77777777" w:rsidR="006D5578" w:rsidRPr="0047414E" w:rsidRDefault="006D5578" w:rsidP="006D5578">
      <w:pPr>
        <w:rPr>
          <w:rFonts w:ascii="Times New Roman" w:hAnsi="Times New Roman" w:cs="Times New Roman"/>
          <w:b/>
          <w:bCs/>
          <w:sz w:val="27"/>
          <w:szCs w:val="27"/>
        </w:rPr>
      </w:pPr>
    </w:p>
    <w:sectPr w:rsidR="006D5578" w:rsidRPr="004741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me">
    <w:altName w:val="Cambria"/>
    <w:panose1 w:val="00000000000000000000"/>
    <w:charset w:val="00"/>
    <w:family w:val="roman"/>
    <w:notTrueType/>
    <w:pitch w:val="default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A4B"/>
    <w:multiLevelType w:val="hybridMultilevel"/>
    <w:tmpl w:val="26587E56"/>
    <w:lvl w:ilvl="0" w:tplc="7E4456A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24F4"/>
    <w:multiLevelType w:val="hybridMultilevel"/>
    <w:tmpl w:val="026678AC"/>
    <w:lvl w:ilvl="0" w:tplc="0D4EDB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21439">
    <w:abstractNumId w:val="0"/>
  </w:num>
  <w:num w:numId="2" w16cid:durableId="47953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C089F"/>
    <w:rsid w:val="000D462F"/>
    <w:rsid w:val="0010156B"/>
    <w:rsid w:val="00274DAE"/>
    <w:rsid w:val="00465E9D"/>
    <w:rsid w:val="0047414E"/>
    <w:rsid w:val="0059101A"/>
    <w:rsid w:val="006D5578"/>
    <w:rsid w:val="00BF31FE"/>
    <w:rsid w:val="00EC089F"/>
    <w:rsid w:val="00F0505D"/>
    <w:rsid w:val="00F8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4840"/>
  <w15:docId w15:val="{3CAA8F3A-229E-4271-A59E-306200EB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EC08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65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E9D"/>
    <w:rPr>
      <w:rFonts w:ascii="Courier New" w:eastAsia="Times New Roman" w:hAnsi="Courier New" w:cs="Courier New"/>
      <w:sz w:val="20"/>
    </w:rPr>
  </w:style>
  <w:style w:type="table" w:customStyle="1" w:styleId="Calendar4">
    <w:name w:val="Calendar 4"/>
    <w:basedOn w:val="TableNormal"/>
    <w:uiPriority w:val="99"/>
    <w:qFormat/>
    <w:rsid w:val="00F0505D"/>
    <w:pPr>
      <w:snapToGrid w:val="0"/>
      <w:spacing w:after="0"/>
    </w:pPr>
    <w:rPr>
      <w:b/>
      <w:bCs/>
      <w:color w:val="FFFFFF" w:themeColor="background1"/>
      <w:sz w:val="16"/>
      <w:szCs w:val="16"/>
      <w:lang w:bidi="ar-SA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VADNY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19A12-2DA2-41D8-8FB2-3B2041BDF6E2}"/>
      </w:docPartPr>
      <w:docPartBody>
        <w:p w:rsidR="00000000" w:rsidRDefault="007E7270">
          <w:r w:rsidRPr="0053071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me">
    <w:altName w:val="Cambria"/>
    <w:panose1 w:val="00000000000000000000"/>
    <w:charset w:val="00"/>
    <w:family w:val="roman"/>
    <w:notTrueType/>
    <w:pitch w:val="default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70"/>
    <w:rsid w:val="007E7270"/>
    <w:rsid w:val="00F8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72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logPostInfo xmlns="http://www.microsoft.com/Office/Word/BlogTool">
  <PostTitle>PANDAS: DATA MANIPULATION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94</TotalTime>
  <Pages>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SARVADNYA</dc:creator>
  <cp:keywords/>
  <dc:description/>
  <cp:lastModifiedBy>kunal</cp:lastModifiedBy>
  <cp:revision>1</cp:revision>
  <cp:lastPrinted>2022-10-30T08:22:00Z</cp:lastPrinted>
  <dcterms:created xsi:type="dcterms:W3CDTF">2022-10-30T06:43:00Z</dcterms:created>
  <dcterms:modified xsi:type="dcterms:W3CDTF">2022-10-30T08:23:00Z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